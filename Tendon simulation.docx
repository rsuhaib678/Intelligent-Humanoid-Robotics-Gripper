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6DB31C9E" w14:textId="77777777" w:rsidTr="00A43A5B">
        <w:trPr>
          <w:cantSplit/>
          <w:trHeight w:val="4488"/>
        </w:trPr>
        <w:tc>
          <w:tcPr>
            <w:tcW w:w="6285" w:type="dxa"/>
          </w:tcPr>
          <w:p w14:paraId="04998C70" w14:textId="68CCFDE3" w:rsidR="00F448BC" w:rsidRDefault="00F71ED6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34DF6F" wp14:editId="49AA4C32">
                  <wp:extent cx="3853815" cy="1998980"/>
                  <wp:effectExtent l="0" t="0" r="0" b="127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1998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46666857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11AD6A39" w14:textId="735CF761" w:rsidR="00B77317" w:rsidRPr="00CD1539" w:rsidRDefault="00F71ED6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Tendon</w:t>
                  </w:r>
                </w:p>
                <w:p w14:paraId="44D0D5C3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1AA57781" w14:textId="393C9655" w:rsidR="00B77317" w:rsidRPr="00CD1539" w:rsidRDefault="00F71ED6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Thursday, June 24, 2021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14:paraId="58E64549" w14:textId="673C699B" w:rsidR="00B77317" w:rsidRPr="00CD1539" w:rsidRDefault="00F71ED6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Tendon simulation</w:t>
                  </w:r>
                </w:p>
                <w:p w14:paraId="14FCEEEB" w14:textId="4AD2D257" w:rsidR="00B77317" w:rsidRPr="006A441F" w:rsidRDefault="00F71ED6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14:paraId="7A80FC1D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61BDA992" w14:textId="5B66DB80" w:rsidR="00B77317" w:rsidRDefault="00F71ED6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2CFF8ABE" w14:textId="3230E273" w:rsidR="00F71ED6" w:rsidRDefault="001041F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75464655" w:history="1">
                        <w:r w:rsidR="00F71ED6" w:rsidRPr="00CB6812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F71ED6">
                          <w:rPr>
                            <w:noProof/>
                            <w:webHidden/>
                          </w:rPr>
                          <w:tab/>
                        </w:r>
                        <w:r w:rsidR="00F71ED6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F71ED6">
                          <w:rPr>
                            <w:noProof/>
                            <w:webHidden/>
                          </w:rPr>
                          <w:instrText xml:space="preserve"> PAGEREF _Toc75464655 \h </w:instrText>
                        </w:r>
                        <w:r w:rsidR="00F71ED6">
                          <w:rPr>
                            <w:noProof/>
                            <w:webHidden/>
                          </w:rPr>
                        </w:r>
                        <w:r w:rsidR="00F71ED6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F71ED6">
                          <w:rPr>
                            <w:noProof/>
                            <w:webHidden/>
                          </w:rPr>
                          <w:t>1</w:t>
                        </w:r>
                        <w:r w:rsidR="00F71ED6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27A602E" w14:textId="304F0155" w:rsidR="00F71ED6" w:rsidRDefault="00F71ED6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75464656" w:history="1">
                        <w:r w:rsidRPr="00CB6812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_Toc75464656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BC8B7A8" w14:textId="65901920" w:rsidR="00F71ED6" w:rsidRDefault="00F71ED6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75464657" w:history="1">
                        <w:r w:rsidRPr="00CB6812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_Toc75464657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E3A4D92" w14:textId="706EADA2" w:rsidR="00F71ED6" w:rsidRDefault="00F71ED6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75464658" w:history="1">
                        <w:r w:rsidRPr="00CB6812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_Toc75464658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DBEB3F5" w14:textId="362F373D" w:rsidR="00F71ED6" w:rsidRDefault="00F71ED6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75464659" w:history="1">
                        <w:r w:rsidRPr="00CB6812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_Toc75464659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80A7047" w14:textId="7D32E0FA" w:rsidR="00F71ED6" w:rsidRDefault="00F71ED6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75464660" w:history="1">
                        <w:r w:rsidRPr="00CB6812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_Toc75464660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3824F6C" w14:textId="2819921B" w:rsidR="00F71ED6" w:rsidRDefault="00F71ED6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75464661" w:history="1">
                        <w:r w:rsidRPr="00CB6812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_Toc75464661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92DD732" w14:textId="3124E307" w:rsidR="00F71ED6" w:rsidRDefault="00F71ED6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75464662" w:history="1">
                        <w:r w:rsidRPr="00CB6812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_Toc75464662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EA587D6" w14:textId="1E97F131" w:rsidR="00F71ED6" w:rsidRDefault="00F71ED6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75464663" w:history="1">
                        <w:r w:rsidRPr="00CB6812">
                          <w:rPr>
                            <w:rStyle w:val="Hyperlink"/>
                            <w:noProof/>
                          </w:rPr>
                          <w:t>Contact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_Toc75464663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F58DB15" w14:textId="5E79E926" w:rsidR="00F71ED6" w:rsidRDefault="00F71ED6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75464664" w:history="1">
                        <w:r w:rsidRPr="00CB6812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_Toc75464664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ED99344" w14:textId="5E03B5EC" w:rsidR="00F71ED6" w:rsidRDefault="00F71ED6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75464665" w:history="1">
                        <w:r w:rsidRPr="00CB6812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_Toc75464665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BF35AFE" w14:textId="66C8F346" w:rsidR="00F71ED6" w:rsidRDefault="00F71ED6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75464666" w:history="1">
                        <w:r w:rsidRPr="00CB6812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_Toc75464666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1F67A18" w14:textId="7A0CF384" w:rsidR="00F71ED6" w:rsidRDefault="00F71ED6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75464667" w:history="1">
                        <w:r w:rsidRPr="00CB6812">
                          <w:rPr>
                            <w:rStyle w:val="Hyperlink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_Toc75464667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7B6D0EC" w14:textId="6E6E5033" w:rsidR="00F71ED6" w:rsidRDefault="00F71ED6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75464668" w:history="1">
                        <w:r w:rsidRPr="00CB6812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_Toc75464668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B79BE48" w14:textId="1820B1DB" w:rsidR="00F71ED6" w:rsidRDefault="00F71ED6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75464669" w:history="1">
                        <w:r w:rsidRPr="00CB6812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_Toc75464669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10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41F2952" w14:textId="1885B41D"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4154CFC2" w14:textId="77777777" w:rsidR="00F448BC" w:rsidRDefault="00F448BC" w:rsidP="00A5373F"/>
        </w:tc>
      </w:tr>
      <w:tr w:rsidR="00F448BC" w14:paraId="59B90153" w14:textId="77777777" w:rsidTr="00BE081A">
        <w:trPr>
          <w:cantSplit/>
          <w:trHeight w:val="3924"/>
        </w:trPr>
        <w:tc>
          <w:tcPr>
            <w:tcW w:w="6285" w:type="dxa"/>
          </w:tcPr>
          <w:p w14:paraId="0B5DBCC2" w14:textId="53BEC3D7" w:rsidR="00C27B5D" w:rsidRDefault="00F71ED6" w:rsidP="00C27B5D">
            <w:pPr>
              <w:pStyle w:val="Heading1"/>
              <w:outlineLvl w:val="0"/>
            </w:pPr>
            <w:bookmarkStart w:id="0" w:name="_Toc75464655"/>
            <w:r>
              <w:t>Description</w:t>
            </w:r>
            <w:bookmarkEnd w:id="0"/>
          </w:p>
          <w:p w14:paraId="261F0C8F" w14:textId="3F5E5761" w:rsidR="00F448BC" w:rsidRPr="00E65D6E" w:rsidRDefault="00F71ED6" w:rsidP="00FF408C">
            <w:r>
              <w:t>No Data</w:t>
            </w:r>
          </w:p>
        </w:tc>
        <w:tc>
          <w:tcPr>
            <w:tcW w:w="4713" w:type="dxa"/>
            <w:vMerge/>
          </w:tcPr>
          <w:p w14:paraId="103198A1" w14:textId="77777777" w:rsidR="00F448BC" w:rsidRPr="00A33AA4" w:rsidRDefault="00F448BC" w:rsidP="00840CC7">
            <w:pPr>
              <w:pStyle w:val="TOC3"/>
            </w:pPr>
          </w:p>
        </w:tc>
      </w:tr>
    </w:tbl>
    <w:p w14:paraId="2974A6C5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5A8A76F9" w14:textId="77777777" w:rsidTr="00DD03CF">
        <w:tc>
          <w:tcPr>
            <w:tcW w:w="11016" w:type="dxa"/>
          </w:tcPr>
          <w:p w14:paraId="7B2E9054" w14:textId="540AE20F" w:rsidR="00343025" w:rsidRDefault="00F71ED6" w:rsidP="00343025">
            <w:pPr>
              <w:pStyle w:val="Heading1"/>
              <w:outlineLvl w:val="0"/>
            </w:pPr>
            <w:bookmarkStart w:id="1" w:name="_Toc243733140"/>
            <w:bookmarkStart w:id="2" w:name="_Toc245020107"/>
            <w:bookmarkStart w:id="3" w:name="_Toc245020139"/>
            <w:bookmarkStart w:id="4" w:name="_Toc75464656"/>
            <w:r>
              <w:lastRenderedPageBreak/>
              <w:t>Assumptions</w:t>
            </w:r>
            <w:bookmarkEnd w:id="4"/>
          </w:p>
          <w:p w14:paraId="7E81F46A" w14:textId="6D3F6F4A" w:rsidR="00A96F2C" w:rsidRDefault="00A96F2C" w:rsidP="00A96F2C"/>
        </w:tc>
      </w:tr>
    </w:tbl>
    <w:p w14:paraId="0D032107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1E5A2DFB" w14:textId="77777777" w:rsidTr="00ED5A01">
        <w:tc>
          <w:tcPr>
            <w:tcW w:w="11016" w:type="dxa"/>
          </w:tcPr>
          <w:p w14:paraId="4C16B29A" w14:textId="72018AEA" w:rsidR="00FF408C" w:rsidRDefault="00F71ED6" w:rsidP="00FF408C">
            <w:pPr>
              <w:pStyle w:val="Heading1"/>
              <w:outlineLvl w:val="0"/>
            </w:pPr>
            <w:bookmarkStart w:id="5" w:name="_Toc75464657"/>
            <w:r>
              <w:t>Model Information</w:t>
            </w:r>
            <w:bookmarkEnd w:id="5"/>
          </w:p>
          <w:p w14:paraId="1DCEAC78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6EF43843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52FA4883" w14:textId="77777777" w:rsidTr="00077EA0">
                    <w:tc>
                      <w:tcPr>
                        <w:tcW w:w="8640" w:type="dxa"/>
                      </w:tcPr>
                      <w:p w14:paraId="1CBB2800" w14:textId="7F82383E" w:rsidR="00077EA0" w:rsidRDefault="00F71ED6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41B4ABB8" wp14:editId="35374308">
                              <wp:extent cx="5349240" cy="2774315"/>
                              <wp:effectExtent l="0" t="0" r="3810" b="6985"/>
                              <wp:docPr id="4" name="Picture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277431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66BCB27D" w14:textId="7937700F" w:rsidR="00C16188" w:rsidRDefault="00F71ED6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Tendon</w:t>
                  </w:r>
                </w:p>
                <w:p w14:paraId="70184AA3" w14:textId="43062346" w:rsidR="00C16188" w:rsidRDefault="00F71ED6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14:paraId="0F25D67D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A1F55A8" w14:textId="2E1B9F21" w:rsidR="00C16188" w:rsidRPr="0044448A" w:rsidRDefault="00F71ED6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55A0C029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9A245B0" w14:textId="49E17A57" w:rsidR="00C16188" w:rsidRDefault="00F71ED6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1584755" w14:textId="49CDEE09" w:rsidR="00C16188" w:rsidRDefault="00F71ED6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2B54BEA" w14:textId="17C9ED81" w:rsidR="00C16188" w:rsidRDefault="00F71ED6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02E2727" w14:textId="4AA1E197" w:rsidR="00C16188" w:rsidRDefault="00F71ED6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16188" w14:paraId="7A388BBC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2F8B931" w14:textId="657DCB28" w:rsidR="00C16188" w:rsidRDefault="00F71ED6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Boss-Extrude1</w:t>
                  </w:r>
                </w:p>
                <w:p w14:paraId="6AE54D89" w14:textId="0FF5F529" w:rsidR="004B3022" w:rsidRPr="0044448A" w:rsidRDefault="00F71ED6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69CAE548" wp14:editId="7DAAC1EC">
                        <wp:extent cx="1562735" cy="810260"/>
                        <wp:effectExtent l="0" t="0" r="0" b="8890"/>
                        <wp:docPr id="5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810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9DC7E92" w14:textId="4105C4EB" w:rsidR="00C16188" w:rsidRPr="0044448A" w:rsidRDefault="00F71ED6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E69DF70" w14:textId="77777777" w:rsidR="00F71ED6" w:rsidRDefault="00F71ED6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Mass:4.39433e-005 kg</w:t>
                  </w:r>
                </w:p>
                <w:p w14:paraId="4075C59F" w14:textId="77777777" w:rsidR="00F71ED6" w:rsidRDefault="00F71ED6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Volume:5.49292e-009 m^3</w:t>
                  </w:r>
                </w:p>
                <w:p w14:paraId="7169BE7F" w14:textId="77777777" w:rsidR="00F71ED6" w:rsidRDefault="00F71ED6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Density:8000 kg/m^3</w:t>
                  </w:r>
                </w:p>
                <w:p w14:paraId="1456129F" w14:textId="77777777" w:rsidR="00F71ED6" w:rsidRDefault="00F71ED6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Weight:0.000430645 N</w:t>
                  </w:r>
                </w:p>
                <w:p w14:paraId="1AF0A658" w14:textId="00BE01C2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9037A58" w14:textId="77777777" w:rsidR="00F71ED6" w:rsidRDefault="00F71ED6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C:\Users\INTEKHAB AZAM\Desktop\simulation\Tendon.SLDPRT</w:t>
                  </w:r>
                </w:p>
                <w:p w14:paraId="1D2A48D3" w14:textId="15798B9D" w:rsidR="00C16188" w:rsidRPr="0044448A" w:rsidRDefault="00F71ED6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Jun 24 21:50:50 2021</w:t>
                  </w:r>
                </w:p>
              </w:tc>
            </w:tr>
          </w:tbl>
          <w:p w14:paraId="1F872319" w14:textId="175909E7" w:rsidR="00FF408C" w:rsidRDefault="00FF408C" w:rsidP="00A96F2C"/>
        </w:tc>
      </w:tr>
    </w:tbl>
    <w:p w14:paraId="04A2BCFF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5E294F" w14:paraId="23E35627" w14:textId="77777777" w:rsidTr="005E294F">
        <w:tc>
          <w:tcPr>
            <w:tcW w:w="11016" w:type="dxa"/>
          </w:tcPr>
          <w:p w14:paraId="723928B3" w14:textId="494F8D52" w:rsidR="00B35001" w:rsidRPr="00B35001" w:rsidRDefault="00F71ED6" w:rsidP="00B35001">
            <w:pPr>
              <w:pStyle w:val="Heading1"/>
              <w:outlineLvl w:val="0"/>
            </w:pPr>
            <w:bookmarkStart w:id="6" w:name="_Toc75464658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374"/>
              <w:gridCol w:w="5380"/>
            </w:tblGrid>
            <w:tr w:rsidR="00B35001" w14:paraId="6B1FBDBD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5DB3F5C" w14:textId="2ADF4B7B" w:rsidR="00B35001" w:rsidRDefault="00F71ED6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71A684B" w14:textId="132C8DDD" w:rsidR="00B35001" w:rsidRDefault="00F71ED6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Tendon simulation</w:t>
                  </w:r>
                </w:p>
              </w:tc>
            </w:tr>
            <w:tr w:rsidR="00F71ED6" w14:paraId="1A18283F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78F9410" w14:textId="2BCCB641" w:rsidR="00F71ED6" w:rsidRDefault="00F71ED6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A2FE2AE" w14:textId="6778AC62" w:rsidR="00F71ED6" w:rsidRDefault="00F71ED6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F71ED6" w14:paraId="5DDF81B7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8D57E55" w14:textId="62802DE2" w:rsidR="00F71ED6" w:rsidRDefault="00F71ED6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15C52C0" w14:textId="6A6D2039" w:rsidR="00F71ED6" w:rsidRDefault="00F71ED6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F71ED6" w14:paraId="51575AED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2FDC1C0" w14:textId="1F48067F" w:rsidR="00F71ED6" w:rsidRDefault="00F71ED6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BFE9999" w14:textId="292E0C28" w:rsidR="00F71ED6" w:rsidRDefault="00F71ED6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F71ED6" w14:paraId="3A491A3A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B68E124" w14:textId="217FE815" w:rsidR="00F71ED6" w:rsidRDefault="00F71ED6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19207FB" w14:textId="42F72C45" w:rsidR="00F71ED6" w:rsidRDefault="00F71ED6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F71ED6" w14:paraId="5754600F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F89A757" w14:textId="5AF60AE5" w:rsidR="00F71ED6" w:rsidRDefault="00F71ED6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EE58CB8" w14:textId="2C0CDF2A" w:rsidR="00F71ED6" w:rsidRDefault="00F71ED6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F71ED6" w14:paraId="5FE2E4C5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E574DD4" w14:textId="1E6F3368" w:rsidR="00F71ED6" w:rsidRDefault="00F71ED6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6518186" w14:textId="2B13EE74" w:rsidR="00F71ED6" w:rsidRDefault="00F71ED6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F71ED6" w14:paraId="137B8D68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7CC1E9B" w14:textId="05EC7CF1" w:rsidR="00F71ED6" w:rsidRDefault="00F71ED6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CBEEC4A" w14:textId="5C81D8D4" w:rsidR="00F71ED6" w:rsidRDefault="00F71ED6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FFEPlus</w:t>
                  </w:r>
                </w:p>
              </w:tc>
            </w:tr>
            <w:tr w:rsidR="00F71ED6" w14:paraId="79907F9D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1777975" w14:textId="377C957C" w:rsidR="00F71ED6" w:rsidRDefault="00F71ED6" w:rsidP="005E294F">
                  <w:r>
                    <w:t xml:space="preserve">Inplane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F7B559F" w14:textId="417F7BCE" w:rsidR="00F71ED6" w:rsidRDefault="00F71ED6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F71ED6" w14:paraId="525AD33B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E496CB2" w14:textId="01665C06" w:rsidR="00F71ED6" w:rsidRDefault="00F71ED6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1DBA522" w14:textId="4EE500A2" w:rsidR="00F71ED6" w:rsidRDefault="00F71ED6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F71ED6" w14:paraId="1D920972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B486682" w14:textId="06810EB8" w:rsidR="00F71ED6" w:rsidRDefault="00F71ED6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3917068" w14:textId="201E5414" w:rsidR="00F71ED6" w:rsidRDefault="00F71ED6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F71ED6" w14:paraId="5B0EE535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3B0A2E6" w14:textId="657C1B43" w:rsidR="00F71ED6" w:rsidRDefault="00F71ED6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A66210E" w14:textId="652EC097" w:rsidR="00F71ED6" w:rsidRDefault="00F71ED6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F71ED6" w14:paraId="6BF546C9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158BFCB" w14:textId="3BA98D39" w:rsidR="00F71ED6" w:rsidRDefault="00F71ED6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4C2B060" w14:textId="729B9573" w:rsidR="00F71ED6" w:rsidRDefault="00F71ED6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F71ED6" w14:paraId="5BC1C5DD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C84992E" w14:textId="33D09CE8" w:rsidR="00F71ED6" w:rsidRDefault="00F71ED6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5F53A12" w14:textId="65204027" w:rsidR="00F71ED6" w:rsidRDefault="00F71ED6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F71ED6" w14:paraId="55A09525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E9E3B3C" w14:textId="0C86A0CF" w:rsidR="00F71ED6" w:rsidRDefault="00F71ED6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75366ED" w14:textId="23D3DC0C" w:rsidR="00F71ED6" w:rsidRDefault="00F71ED6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F71ED6" w14:paraId="082A5BF5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198B81A" w14:textId="5C16882A" w:rsidR="00F71ED6" w:rsidRDefault="00F71ED6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ADBAA8A" w14:textId="67729C01" w:rsidR="00F71ED6" w:rsidRDefault="00F71ED6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F71ED6" w14:paraId="4982F388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192DD70" w14:textId="3FC57E6D" w:rsidR="00F71ED6" w:rsidRDefault="00F71ED6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A45F989" w14:textId="168FE328" w:rsidR="00F71ED6" w:rsidRDefault="00F71ED6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(C:\Users\INTEKHAB AZAM\Desktop\simulation)</w:t>
                  </w:r>
                </w:p>
              </w:tc>
            </w:tr>
          </w:tbl>
          <w:p w14:paraId="76F4AED0" w14:textId="3D8C0E5B" w:rsidR="005E294F" w:rsidRDefault="005E294F" w:rsidP="00A96F2C"/>
        </w:tc>
      </w:tr>
      <w:bookmarkEnd w:id="1"/>
      <w:bookmarkEnd w:id="2"/>
      <w:bookmarkEnd w:id="3"/>
    </w:tbl>
    <w:p w14:paraId="636CE1EB" w14:textId="77777777"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F33129" w14:paraId="3EDFF33E" w14:textId="77777777" w:rsidTr="00E80CD9">
        <w:tc>
          <w:tcPr>
            <w:tcW w:w="11016" w:type="dxa"/>
          </w:tcPr>
          <w:p w14:paraId="6323E6B6" w14:textId="0E74C85E" w:rsidR="00F33129" w:rsidRPr="00B35001" w:rsidRDefault="00F71ED6" w:rsidP="000A7C6B">
            <w:pPr>
              <w:pStyle w:val="Heading1"/>
              <w:outlineLvl w:val="0"/>
            </w:pPr>
            <w:bookmarkStart w:id="7" w:name="_Toc75464659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379"/>
              <w:gridCol w:w="5375"/>
            </w:tblGrid>
            <w:tr w:rsidR="00F33129" w14:paraId="73F6E4F5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356B4FF" w14:textId="36DB1B20" w:rsidR="00F33129" w:rsidRDefault="00F71ED6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06A9584" w14:textId="0889D014" w:rsidR="00F33129" w:rsidRDefault="00F71ED6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F71ED6" w14:paraId="53E011B0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7399E17" w14:textId="56136F3E" w:rsidR="00F71ED6" w:rsidRDefault="00F71ED6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872B6EB" w14:textId="429F835A" w:rsidR="00F71ED6" w:rsidRDefault="00F71ED6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F71ED6" w14:paraId="130BFD07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5E458F0" w14:textId="4DF6A93E" w:rsidR="00F71ED6" w:rsidRDefault="00F71ED6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434A789" w14:textId="0AC7961B" w:rsidR="00F71ED6" w:rsidRDefault="00F71ED6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F71ED6" w14:paraId="6F14DA32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3B7D4E3" w14:textId="0E039C97" w:rsidR="00F71ED6" w:rsidRDefault="00F71ED6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E6EE35B" w14:textId="3B9AFA0A" w:rsidR="00F71ED6" w:rsidRDefault="00F71ED6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F71ED6" w14:paraId="6D51BB8D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57B543A" w14:textId="73951392" w:rsidR="00F71ED6" w:rsidRDefault="00F71ED6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75B1C19" w14:textId="391CB1EA" w:rsidR="00F71ED6" w:rsidRDefault="00F71ED6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5D952CAE" w14:textId="7AB8A246" w:rsidR="00F33129" w:rsidRDefault="00F33129" w:rsidP="000A7C6B"/>
        </w:tc>
      </w:tr>
    </w:tbl>
    <w:p w14:paraId="308357CF" w14:textId="77777777"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167C412D" w14:textId="77777777" w:rsidTr="005273D5">
        <w:trPr>
          <w:trHeight w:val="4158"/>
        </w:trPr>
        <w:tc>
          <w:tcPr>
            <w:tcW w:w="11136" w:type="dxa"/>
          </w:tcPr>
          <w:p w14:paraId="39CC6236" w14:textId="77C9D3CD" w:rsidR="00E80CD9" w:rsidRPr="00AC3438" w:rsidRDefault="00F71ED6" w:rsidP="000A7C6B">
            <w:pPr>
              <w:pStyle w:val="Heading1"/>
              <w:outlineLvl w:val="0"/>
            </w:pPr>
            <w:bookmarkStart w:id="8" w:name="_Toc243733144"/>
            <w:bookmarkStart w:id="9" w:name="_Toc245020112"/>
            <w:bookmarkStart w:id="10" w:name="_Toc245020144"/>
            <w:bookmarkStart w:id="11" w:name="_Toc75464660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0FD54F78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0E08C6D" w14:textId="6F7A057D" w:rsidR="00E80CD9" w:rsidRPr="003E6C57" w:rsidRDefault="00F71ED6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178377E" w14:textId="038A4DBF" w:rsidR="00E80CD9" w:rsidRPr="003E6C57" w:rsidRDefault="00F71ED6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BF5CD64" w14:textId="7358B199" w:rsidR="00E80CD9" w:rsidRPr="003E6C57" w:rsidRDefault="00F71ED6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1EA2645F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055675C8" w14:textId="6C056BA5" w:rsidR="00E80CD9" w:rsidRPr="00577134" w:rsidRDefault="00F71ED6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26FF8A76" wp14:editId="6CE5A4C8">
                        <wp:extent cx="1904365" cy="988060"/>
                        <wp:effectExtent l="0" t="0" r="635" b="2540"/>
                        <wp:docPr id="6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9880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7DB79B47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0F11C32" w14:textId="3FF33191" w:rsidR="00E80CD9" w:rsidRPr="00BE6656" w:rsidRDefault="00F71ED6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CD3A041" w14:textId="69147322" w:rsidR="00E80CD9" w:rsidRPr="00BE6656" w:rsidRDefault="00F71ED6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AISI 304</w:t>
                        </w:r>
                      </w:p>
                    </w:tc>
                  </w:tr>
                  <w:tr w:rsidR="00F71ED6" w:rsidRPr="00577134" w14:paraId="105600AF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F2E2852" w14:textId="4E64E15C" w:rsidR="00F71ED6" w:rsidRDefault="00F71ED6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8CD8AE3" w14:textId="0F267193" w:rsidR="00F71ED6" w:rsidRDefault="00F71ED6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F71ED6" w:rsidRPr="00577134" w14:paraId="5764A66B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236D3C0" w14:textId="4B514278" w:rsidR="00F71ED6" w:rsidRDefault="00F71ED6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C6630A2" w14:textId="076FC924" w:rsidR="00F71ED6" w:rsidRDefault="00F71ED6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Max von Mises Stress</w:t>
                        </w:r>
                      </w:p>
                    </w:tc>
                  </w:tr>
                  <w:tr w:rsidR="00F71ED6" w:rsidRPr="00577134" w14:paraId="47188EB3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CDDAFBC" w14:textId="14274CFC" w:rsidR="00F71ED6" w:rsidRDefault="00F71ED6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FABA654" w14:textId="42C11EDD" w:rsidR="00F71ED6" w:rsidRDefault="00F71ED6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2.06807e+008 N/m^2</w:t>
                        </w:r>
                      </w:p>
                    </w:tc>
                  </w:tr>
                  <w:tr w:rsidR="00F71ED6" w:rsidRPr="00577134" w14:paraId="174444DB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9DACAC0" w14:textId="31123C1C" w:rsidR="00F71ED6" w:rsidRDefault="00F71ED6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9A12CE5" w14:textId="2398BAA4" w:rsidR="00F71ED6" w:rsidRDefault="00F71ED6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5.17017e+008 N/m^2</w:t>
                        </w:r>
                      </w:p>
                    </w:tc>
                  </w:tr>
                  <w:tr w:rsidR="00F71ED6" w:rsidRPr="00577134" w14:paraId="48F1B075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289FC2D" w14:textId="7B0B53FD" w:rsidR="00F71ED6" w:rsidRDefault="00F71ED6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29C1580" w14:textId="7CA208CB" w:rsidR="00F71ED6" w:rsidRDefault="00F71ED6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1.9e+011 N/m^2</w:t>
                        </w:r>
                      </w:p>
                    </w:tc>
                  </w:tr>
                  <w:tr w:rsidR="00F71ED6" w:rsidRPr="00577134" w14:paraId="4FE8D07B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B89529A" w14:textId="3192DA3F" w:rsidR="00F71ED6" w:rsidRDefault="00F71ED6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E32DA2E" w14:textId="69CB7B60" w:rsidR="00F71ED6" w:rsidRDefault="00F71ED6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0.29  </w:t>
                        </w:r>
                      </w:p>
                    </w:tc>
                  </w:tr>
                  <w:tr w:rsidR="00F71ED6" w:rsidRPr="00577134" w14:paraId="279250E3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A885796" w14:textId="3335D3A1" w:rsidR="00F71ED6" w:rsidRDefault="00F71ED6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B94D3E8" w14:textId="3304A60D" w:rsidR="00F71ED6" w:rsidRDefault="00F71ED6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8000 kg/m^3</w:t>
                        </w:r>
                      </w:p>
                    </w:tc>
                  </w:tr>
                  <w:tr w:rsidR="00F71ED6" w:rsidRPr="00577134" w14:paraId="4B6456BF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B51BF04" w14:textId="6360BD38" w:rsidR="00F71ED6" w:rsidRDefault="00F71ED6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A19D098" w14:textId="1147F366" w:rsidR="00F71ED6" w:rsidRDefault="00F71ED6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7.5e+010 N/m^2</w:t>
                        </w:r>
                      </w:p>
                    </w:tc>
                  </w:tr>
                  <w:tr w:rsidR="00F71ED6" w:rsidRPr="00577134" w14:paraId="54C21944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2858892" w14:textId="35502503" w:rsidR="00F71ED6" w:rsidRDefault="00F71ED6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Thermal expansion coefficient: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7D51637" w14:textId="5EA8BFBA" w:rsidR="00F71ED6" w:rsidRDefault="00F71ED6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1.8e-005 /Kelvin</w:t>
                        </w:r>
                      </w:p>
                    </w:tc>
                  </w:tr>
                </w:tbl>
                <w:p w14:paraId="07CCDF71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59A4B436" w14:textId="6DB6501D" w:rsidR="00E80CD9" w:rsidRPr="00577134" w:rsidRDefault="00F71ED6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1(Boss-Extrude1)(Tendon)</w:t>
                  </w:r>
                </w:p>
              </w:tc>
            </w:tr>
            <w:tr w:rsidR="00E80CD9" w:rsidRPr="000841BF" w14:paraId="5B28B051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6106C10B" w14:textId="3A68D819" w:rsidR="00E80CD9" w:rsidRPr="000841BF" w:rsidRDefault="00F71ED6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Data:N/A</w:t>
                  </w:r>
                </w:p>
              </w:tc>
            </w:tr>
          </w:tbl>
          <w:p w14:paraId="0C7242E0" w14:textId="556B6608" w:rsidR="00E80CD9" w:rsidRDefault="00E80CD9" w:rsidP="000A7C6B"/>
        </w:tc>
      </w:tr>
      <w:bookmarkEnd w:id="8"/>
      <w:bookmarkEnd w:id="9"/>
      <w:bookmarkEnd w:id="10"/>
    </w:tbl>
    <w:p w14:paraId="37DD1EDC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112B1882" w14:textId="77777777" w:rsidTr="00452CBC">
        <w:tc>
          <w:tcPr>
            <w:tcW w:w="11016" w:type="dxa"/>
          </w:tcPr>
          <w:p w14:paraId="38F5AAA6" w14:textId="7D842256" w:rsidR="005273D5" w:rsidRPr="00AF1A58" w:rsidRDefault="00F71ED6" w:rsidP="000A7C6B">
            <w:pPr>
              <w:pStyle w:val="Heading1"/>
              <w:outlineLvl w:val="0"/>
              <w:rPr>
                <w:b w:val="0"/>
                <w:bCs w:val="0"/>
              </w:rPr>
            </w:pPr>
            <w:bookmarkStart w:id="12" w:name="_Toc75464661"/>
            <w:r>
              <w:rPr>
                <w:rStyle w:val="Strong"/>
              </w:rPr>
              <w:t>Loads and Fixtures</w:t>
            </w:r>
            <w:bookmarkEnd w:id="12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F71ED6" w14:paraId="776F6BC6" w14:textId="77777777" w:rsidTr="00855E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43A07C25" w14:textId="7A1B3358" w:rsidR="00F71ED6" w:rsidRPr="004E282D" w:rsidRDefault="00F71ED6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7EC7691C" w14:textId="549408F1" w:rsidR="00F71ED6" w:rsidRPr="004E282D" w:rsidRDefault="00F71ED6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17CB9067" w14:textId="6C1EEC0A" w:rsidR="00F71ED6" w:rsidRPr="004E282D" w:rsidRDefault="00F71ED6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F71ED6" w14:paraId="7ABD1F0C" w14:textId="77777777" w:rsidTr="0097706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08867927" w14:textId="5DD7CBA6" w:rsidR="00F71ED6" w:rsidRPr="00AD5FBA" w:rsidRDefault="00F71ED6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14:paraId="29E28823" w14:textId="38292368" w:rsidR="00F71ED6" w:rsidRPr="006208CB" w:rsidRDefault="00F71ED6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1D40250D" wp14:editId="0A64A073">
                        <wp:extent cx="1772285" cy="919480"/>
                        <wp:effectExtent l="0" t="0" r="0" b="0"/>
                        <wp:docPr id="7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919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F71ED6" w14:paraId="558A2875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2DAC2C36" w14:textId="3CCAFD2B" w:rsidR="00F71ED6" w:rsidRPr="00BE6656" w:rsidRDefault="00F71ED6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4128CE96" w14:textId="525F3A87" w:rsidR="00F71ED6" w:rsidRPr="00154A1A" w:rsidRDefault="00F71ED6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F71ED6" w14:paraId="109559AC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236CD255" w14:textId="4C9DD448" w:rsidR="00F71ED6" w:rsidRDefault="00F71ED6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20CDC1ED" w14:textId="5DE59BDB" w:rsidR="00F71ED6" w:rsidRDefault="00F71ED6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14:paraId="5AE0BCF0" w14:textId="77777777" w:rsidR="00F71ED6" w:rsidRPr="004C6DEB" w:rsidRDefault="00F71ED6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14:paraId="1B3757A2" w14:textId="77777777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14:paraId="445D03B9" w14:textId="25DEB4CE" w:rsidR="003F154A" w:rsidRPr="003F154A" w:rsidRDefault="00F71ED6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14:paraId="1CF637D0" w14:textId="77777777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3F64AD7E" w14:textId="6501C51A" w:rsidR="003F154A" w:rsidRDefault="00F71ED6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14609A16" w14:textId="081BE700" w:rsidR="003F154A" w:rsidRDefault="00F71ED6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5903F344" w14:textId="226278C1" w:rsidR="003F154A" w:rsidRDefault="00F71ED6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0798572A" w14:textId="609C2F56" w:rsidR="003F154A" w:rsidRDefault="00F71ED6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7A54A977" w14:textId="029FE6B7" w:rsidR="003F154A" w:rsidRDefault="00F71ED6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14:paraId="0B2DA7AF" w14:textId="77777777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2CC7EA86" w14:textId="233FA71D" w:rsidR="003F154A" w:rsidRDefault="00F71ED6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0C7CE6DB" w14:textId="390F8DA7" w:rsidR="003F154A" w:rsidRPr="00EF37BF" w:rsidRDefault="00F71ED6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-11.8101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2EB120AC" w14:textId="3646EB03" w:rsidR="003F154A" w:rsidRPr="00EF37BF" w:rsidRDefault="00F71ED6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-5.61774e-005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5C3F3A67" w14:textId="28AF2D01" w:rsidR="003F154A" w:rsidRDefault="00F71ED6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3.19332e-005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00B06C0C" w14:textId="2D1642F7" w:rsidR="003F154A" w:rsidRPr="00EF37BF" w:rsidRDefault="00F71ED6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11.8101</w:t>
                        </w:r>
                      </w:p>
                    </w:tc>
                  </w:tr>
                  <w:tr w:rsidR="00935682" w14:paraId="705FA1D6" w14:textId="77777777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71869533" w14:textId="5BFABAD5" w:rsidR="00935682" w:rsidRDefault="00F71ED6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5316CCCF" w14:textId="24BA2100" w:rsidR="00935682" w:rsidRDefault="00F71ED6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2CBC0C6C" w14:textId="59B29F6A" w:rsidR="00935682" w:rsidRDefault="00F71ED6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4535624D" w14:textId="635E3562" w:rsidR="00935682" w:rsidRDefault="00F71ED6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2C09005C" w14:textId="4A13D8B1" w:rsidR="00935682" w:rsidRDefault="00F71ED6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1FD07579" w14:textId="77777777"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3529AFEE" w14:textId="77777777"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F71ED6" w14:paraId="576BABB5" w14:textId="77777777" w:rsidTr="00EE594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1B4EFB48" w14:textId="41EDCA9E" w:rsidR="00F71ED6" w:rsidRPr="004E282D" w:rsidRDefault="00F71ED6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400AA703" w14:textId="6A408615" w:rsidR="00F71ED6" w:rsidRPr="004E282D" w:rsidRDefault="00F71ED6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27E6AC45" w14:textId="5B4B3026" w:rsidR="00F71ED6" w:rsidRPr="004E282D" w:rsidRDefault="00F71ED6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F71ED6" w14:paraId="2A5C5CE6" w14:textId="77777777" w:rsidTr="00B54DE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58A71405" w14:textId="358BF19E" w:rsidR="00F71ED6" w:rsidRPr="00F42DD1" w:rsidRDefault="00F71ED6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1CB7F8C8" w14:textId="6F143D44" w:rsidR="00F71ED6" w:rsidRPr="006208CB" w:rsidRDefault="00F71ED6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767F424D" wp14:editId="52D675C3">
                        <wp:extent cx="1907540" cy="989330"/>
                        <wp:effectExtent l="0" t="0" r="0" b="1270"/>
                        <wp:docPr id="8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9893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F71ED6" w14:paraId="4E96EA36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6688B585" w14:textId="60EFB69D" w:rsidR="00F71ED6" w:rsidRPr="00BE6656" w:rsidRDefault="00F71ED6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25A88F87" w14:textId="673DA190" w:rsidR="00F71ED6" w:rsidRPr="00B77EA3" w:rsidRDefault="00F71ED6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F71ED6" w14:paraId="27A9EC37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6F24C3DA" w14:textId="3CD7B373" w:rsidR="00F71ED6" w:rsidRDefault="00F71ED6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707A876A" w14:textId="3A0C28D5" w:rsidR="00F71ED6" w:rsidRDefault="00F71ED6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F71ED6" w14:paraId="2A172087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06964BBE" w14:textId="54479B08" w:rsidR="00F71ED6" w:rsidRDefault="00F71ED6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4EE45ED6" w14:textId="5A136064" w:rsidR="00F71ED6" w:rsidRDefault="00F71ED6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-11.81 N</w:t>
                        </w:r>
                      </w:p>
                    </w:tc>
                  </w:tr>
                </w:tbl>
                <w:p w14:paraId="408E338C" w14:textId="77777777" w:rsidR="00F71ED6" w:rsidRDefault="00F71ED6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14:paraId="4BCCF6F6" w14:textId="1723AAE8" w:rsidR="005273D5" w:rsidRDefault="005273D5" w:rsidP="000A7C6B">
            <w:pPr>
              <w:rPr>
                <w:rStyle w:val="Strong"/>
              </w:rPr>
            </w:pPr>
          </w:p>
        </w:tc>
      </w:tr>
    </w:tbl>
    <w:p w14:paraId="3D57DE3C" w14:textId="77777777"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14:paraId="442D9D70" w14:textId="77777777" w:rsidTr="005B3D16">
        <w:tc>
          <w:tcPr>
            <w:tcW w:w="11016" w:type="dxa"/>
          </w:tcPr>
          <w:p w14:paraId="6EF587AC" w14:textId="5B22864E" w:rsidR="00132707" w:rsidRDefault="00132707" w:rsidP="000A7C6B">
            <w:pPr>
              <w:pStyle w:val="Heading1"/>
              <w:outlineLvl w:val="0"/>
            </w:pPr>
            <w:r>
              <w:lastRenderedPageBreak/>
              <w:br w:type="page"/>
            </w:r>
            <w:bookmarkStart w:id="13" w:name="_Toc75464662"/>
            <w:r w:rsidR="00F71ED6">
              <w:t>Connector Definitions</w:t>
            </w:r>
            <w:bookmarkEnd w:id="13"/>
          </w:p>
          <w:p w14:paraId="3BFEA7BD" w14:textId="56874702" w:rsidR="00132707" w:rsidRDefault="00F71ED6" w:rsidP="000A7C6B">
            <w:r>
              <w:t>No Data</w:t>
            </w:r>
          </w:p>
          <w:p w14:paraId="3375DC12" w14:textId="4E603782" w:rsidR="00EF37BF" w:rsidRPr="009C0A33" w:rsidRDefault="00EF37BF" w:rsidP="000A7C6B"/>
          <w:p w14:paraId="584D9868" w14:textId="77777777" w:rsidR="000F2729" w:rsidRDefault="000F2729" w:rsidP="000A7C6B"/>
          <w:p w14:paraId="33DCB6D5" w14:textId="5C3E5D07" w:rsidR="00E12C21" w:rsidRDefault="00E12C21" w:rsidP="000A7C6B"/>
          <w:p w14:paraId="37E0BFDF" w14:textId="20D184A1" w:rsidR="00132707" w:rsidRDefault="00132707" w:rsidP="000A7C6B"/>
        </w:tc>
      </w:tr>
    </w:tbl>
    <w:p w14:paraId="24FD99D8" w14:textId="77777777"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774D7FA2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3003CA3D" w14:textId="6079C223" w:rsidR="00104BD8" w:rsidRDefault="00F71ED6" w:rsidP="000A7C6B">
            <w:pPr>
              <w:pStyle w:val="Heading1"/>
              <w:outlineLvl w:val="0"/>
            </w:pPr>
            <w:bookmarkStart w:id="14" w:name="_Toc75464663"/>
            <w:r>
              <w:t>Contact Information</w:t>
            </w:r>
            <w:bookmarkEnd w:id="14"/>
          </w:p>
          <w:p w14:paraId="1C7246AD" w14:textId="06FD6AE0" w:rsidR="00104BD8" w:rsidRDefault="00F71ED6" w:rsidP="000A7C6B">
            <w:r>
              <w:t>No Data</w:t>
            </w:r>
          </w:p>
          <w:p w14:paraId="63369E70" w14:textId="6756DDAC" w:rsidR="00104BD8" w:rsidRDefault="00104BD8" w:rsidP="000A7C6B">
            <w:pPr>
              <w:rPr>
                <w:rStyle w:val="A3"/>
              </w:rPr>
            </w:pPr>
          </w:p>
          <w:p w14:paraId="416914BD" w14:textId="77777777" w:rsidR="00104BD8" w:rsidRDefault="00104BD8" w:rsidP="000A7C6B"/>
        </w:tc>
      </w:tr>
    </w:tbl>
    <w:p w14:paraId="7326560C" w14:textId="77777777"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5639C32E" w14:textId="77777777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20BFEF4A" w14:textId="5DF58787" w:rsidR="00A61A59" w:rsidRDefault="00F71ED6" w:rsidP="000A7C6B">
            <w:pPr>
              <w:pStyle w:val="Heading1"/>
              <w:outlineLvl w:val="0"/>
            </w:pPr>
            <w:bookmarkStart w:id="15" w:name="_Toc75464664"/>
            <w:r>
              <w:lastRenderedPageBreak/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14:paraId="34A250A6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E4BB721" w14:textId="2291734B" w:rsidR="00A9531D" w:rsidRDefault="00F71ED6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9BD779B" w14:textId="55FC2A34" w:rsidR="00A9531D" w:rsidRDefault="00F71ED6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F71ED6" w14:paraId="5CA0EA5D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1E9C4B3" w14:textId="244BE434" w:rsidR="00F71ED6" w:rsidRDefault="00F71ED6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02BD540" w14:textId="0E7E6062" w:rsidR="00F71ED6" w:rsidRDefault="00F71ED6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Standard mesh</w:t>
                  </w:r>
                </w:p>
              </w:tc>
            </w:tr>
            <w:tr w:rsidR="00F71ED6" w14:paraId="49621D89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336DD5C" w14:textId="5413E750" w:rsidR="00F71ED6" w:rsidRDefault="00F71ED6" w:rsidP="00C16188">
                  <w:r>
                    <w:t xml:space="preserve">Automatic Transition: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AD6B171" w14:textId="1A9DBA09" w:rsidR="00F71ED6" w:rsidRDefault="00F71ED6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F71ED6" w14:paraId="1BDEAAB0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5D697D2" w14:textId="4846D7A9" w:rsidR="00F71ED6" w:rsidRDefault="00F71ED6" w:rsidP="00C16188">
                  <w:r>
                    <w:t xml:space="preserve">Include Mesh Auto Loops: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48B378A" w14:textId="60CC514C" w:rsidR="00F71ED6" w:rsidRDefault="00F71ED6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F71ED6" w14:paraId="0CA4843C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B1F6D4F" w14:textId="1E71A8CC" w:rsidR="00F71ED6" w:rsidRDefault="00F71ED6" w:rsidP="00C16188">
                  <w:r>
                    <w:t>Jacobian points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FB13755" w14:textId="09655A07" w:rsidR="00F71ED6" w:rsidRDefault="00F71ED6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 Points</w:t>
                  </w:r>
                </w:p>
              </w:tc>
            </w:tr>
            <w:tr w:rsidR="00F71ED6" w14:paraId="39625357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7E2F130" w14:textId="0C24158A" w:rsidR="00F71ED6" w:rsidRDefault="00F71ED6" w:rsidP="00C16188">
                  <w:r>
                    <w:t>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84BA769" w14:textId="5F5AF5F2" w:rsidR="00F71ED6" w:rsidRDefault="00F71ED6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0.176554 mm</w:t>
                  </w:r>
                </w:p>
              </w:tc>
            </w:tr>
            <w:tr w:rsidR="00F71ED6" w14:paraId="110DC43E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6313662" w14:textId="582E2F73" w:rsidR="00F71ED6" w:rsidRDefault="00F71ED6" w:rsidP="00C16188">
                  <w:r>
                    <w:t>Tolerance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90006B2" w14:textId="7EDF4011" w:rsidR="00F71ED6" w:rsidRDefault="00F71ED6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0.00882768 mm</w:t>
                  </w:r>
                </w:p>
              </w:tc>
            </w:tr>
            <w:tr w:rsidR="00F71ED6" w14:paraId="758674EF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2CF6607" w14:textId="4240FB2C" w:rsidR="00F71ED6" w:rsidRDefault="00F71ED6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989C63A" w14:textId="51F094AF" w:rsidR="00F71ED6" w:rsidRDefault="00F71ED6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14:paraId="51FCB3E4" w14:textId="77777777" w:rsidR="00690657" w:rsidRDefault="00690657" w:rsidP="00690657"/>
          <w:p w14:paraId="668E0585" w14:textId="0BD18C5D" w:rsidR="00A9531D" w:rsidRPr="00690657" w:rsidRDefault="00F71ED6" w:rsidP="00690657">
            <w:pPr>
              <w:pStyle w:val="Heading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14:paraId="63905D63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176BB65" w14:textId="265C9742" w:rsidR="007107BE" w:rsidRDefault="00F71ED6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3000A19" w14:textId="7094362E" w:rsidR="007107BE" w:rsidRDefault="00F71ED6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10956</w:t>
                  </w:r>
                </w:p>
              </w:tc>
            </w:tr>
            <w:tr w:rsidR="00F71ED6" w14:paraId="630E6AC5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8E30E2D" w14:textId="3B22EA8C" w:rsidR="00F71ED6" w:rsidRDefault="00F71ED6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9A3916B" w14:textId="458CD4AD" w:rsidR="00F71ED6" w:rsidRDefault="00F71ED6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5209</w:t>
                  </w:r>
                </w:p>
              </w:tc>
            </w:tr>
            <w:tr w:rsidR="00F71ED6" w14:paraId="6C4DFE1D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A25CF9F" w14:textId="071A9573" w:rsidR="00F71ED6" w:rsidRDefault="00F71ED6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79AE4F2" w14:textId="21E41A72" w:rsidR="00F71ED6" w:rsidRDefault="00F71ED6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3.6597</w:t>
                  </w:r>
                </w:p>
              </w:tc>
            </w:tr>
            <w:tr w:rsidR="00F71ED6" w14:paraId="3CF04875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E71F072" w14:textId="69188399" w:rsidR="00F71ED6" w:rsidRDefault="00F71ED6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42224F2" w14:textId="6C7D6F47" w:rsidR="00F71ED6" w:rsidRDefault="00F71ED6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99.8</w:t>
                  </w:r>
                </w:p>
              </w:tc>
            </w:tr>
            <w:tr w:rsidR="00F71ED6" w14:paraId="1D58CD25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F7DD134" w14:textId="72C2BAE9" w:rsidR="00F71ED6" w:rsidRDefault="00F71ED6" w:rsidP="00C16188">
                  <w:r>
                    <w:t>%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8CF8CCA" w14:textId="33897EDF" w:rsidR="00F71ED6" w:rsidRDefault="00F71ED6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F71ED6" w14:paraId="2FDCA31D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9DA7D19" w14:textId="3E6A536C" w:rsidR="00F71ED6" w:rsidRDefault="00F71ED6" w:rsidP="00C16188">
                  <w:r>
                    <w:t>% of distorted elements(Jacobian)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DFDE23B" w14:textId="100F1F71" w:rsidR="00F71ED6" w:rsidRDefault="00F71ED6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F71ED6" w14:paraId="19F5655E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B8376F5" w14:textId="763E87CF" w:rsidR="00F71ED6" w:rsidRDefault="00F71ED6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D776F4A" w14:textId="57ED0709" w:rsidR="00F71ED6" w:rsidRDefault="00F71ED6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00:00:01</w:t>
                  </w:r>
                </w:p>
              </w:tc>
            </w:tr>
            <w:tr w:rsidR="00F71ED6" w14:paraId="5C34CBCB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BCDB00C" w14:textId="707B04E2" w:rsidR="00F71ED6" w:rsidRDefault="00F71ED6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CE79B11" w14:textId="77777777" w:rsidR="00F71ED6" w:rsidRDefault="00F71ED6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D803B1" w14:paraId="363031BF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8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vAlign w:val="center"/>
                </w:tcPr>
                <w:p w14:paraId="345B85FE" w14:textId="7F1315B6" w:rsidR="00D803B1" w:rsidRDefault="00F71ED6" w:rsidP="00D803B1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A34DD6E" wp14:editId="2A3A29E2">
                        <wp:extent cx="6711315" cy="3481070"/>
                        <wp:effectExtent l="0" t="0" r="0" b="5080"/>
                        <wp:docPr id="9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11315" cy="34810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B5FD34B" w14:textId="31F5246B" w:rsidR="00A61A59" w:rsidRPr="00F077CB" w:rsidRDefault="00A61A59" w:rsidP="000A7C6B"/>
        </w:tc>
      </w:tr>
    </w:tbl>
    <w:p w14:paraId="01019AF3" w14:textId="77777777"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14:paraId="5C14F77D" w14:textId="77777777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35A20A96" w14:textId="4E2002B9" w:rsidR="002C53F9" w:rsidRDefault="00F71ED6" w:rsidP="000A7C6B">
            <w:pPr>
              <w:pStyle w:val="Heading1"/>
              <w:outlineLvl w:val="0"/>
            </w:pPr>
            <w:bookmarkStart w:id="16" w:name="_Toc75464665"/>
            <w:r>
              <w:t>Sensor Details</w:t>
            </w:r>
            <w:bookmarkEnd w:id="16"/>
          </w:p>
          <w:p w14:paraId="2D2E1629" w14:textId="3B895C2F" w:rsidR="002C53F9" w:rsidRPr="00F077CB" w:rsidRDefault="00F71ED6" w:rsidP="000A7C6B">
            <w:r>
              <w:t>No Data</w:t>
            </w:r>
          </w:p>
        </w:tc>
      </w:tr>
    </w:tbl>
    <w:p w14:paraId="2B676169" w14:textId="77777777"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14:paraId="61D9991C" w14:textId="77777777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3810BB4F" w14:textId="2FD080A6" w:rsidR="005F5B79" w:rsidRDefault="00F71ED6" w:rsidP="000A7C6B">
            <w:pPr>
              <w:pStyle w:val="Heading1"/>
              <w:outlineLvl w:val="0"/>
            </w:pPr>
            <w:bookmarkStart w:id="17" w:name="_Toc75464666"/>
            <w:r>
              <w:t>Resultant Forces</w:t>
            </w:r>
            <w:bookmarkEnd w:id="17"/>
          </w:p>
          <w:p w14:paraId="74EE8815" w14:textId="083BCA47" w:rsidR="005F5B79" w:rsidRPr="000B04D4" w:rsidRDefault="00F71ED6" w:rsidP="000A7C6B">
            <w:pPr>
              <w:pStyle w:val="Heading2"/>
              <w:outlineLvl w:val="1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14:paraId="7C9B8711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DE78B48" w14:textId="37F47BBE" w:rsidR="005F5B79" w:rsidRDefault="00F71ED6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6D73A86" w14:textId="541AF934" w:rsidR="005F5B79" w:rsidRDefault="00F71ED6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9ECF9C6" w14:textId="5AEA7AB8" w:rsidR="005F5B79" w:rsidRDefault="00F71ED6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3370BA1" w14:textId="4737E94F" w:rsidR="005F5B79" w:rsidRDefault="00F71ED6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1C5EC24" w14:textId="4B081F39" w:rsidR="005F5B79" w:rsidRDefault="00F71ED6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100F3F2" w14:textId="71DDC3BF" w:rsidR="005F5B79" w:rsidRDefault="00F71ED6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20F33664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599968D" w14:textId="393BFE91" w:rsidR="005F5B79" w:rsidRPr="004D2956" w:rsidRDefault="00F71ED6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0319756" w14:textId="29D723FF" w:rsidR="005F5B79" w:rsidRPr="004D2956" w:rsidRDefault="00F71ED6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9877850" w14:textId="7072C007" w:rsidR="005F5B79" w:rsidRPr="004D2956" w:rsidRDefault="00F71ED6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-11.8101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D1F6622" w14:textId="46FE50BE" w:rsidR="005F5B79" w:rsidRPr="004D2956" w:rsidRDefault="00F71ED6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-5.61774e-005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89E14B9" w14:textId="11A2AA52" w:rsidR="005F5B79" w:rsidRPr="004D2956" w:rsidRDefault="00F71ED6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3.19332e-005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38DC609" w14:textId="63AB78D6" w:rsidR="005F5B79" w:rsidRPr="004D2956" w:rsidRDefault="00F71ED6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11.8101</w:t>
                  </w:r>
                </w:p>
              </w:tc>
            </w:tr>
          </w:tbl>
          <w:p w14:paraId="2D7A5C31" w14:textId="07EE6D07" w:rsidR="005F5B79" w:rsidRPr="000B04D4" w:rsidRDefault="00F71ED6" w:rsidP="000A7C6B">
            <w:pPr>
              <w:pStyle w:val="Heading2"/>
              <w:outlineLvl w:val="1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14:paraId="03BCD28B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A2F90AD" w14:textId="0C8C6E40" w:rsidR="005F5B79" w:rsidRDefault="00F71ED6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DCE24A0" w14:textId="320484A5" w:rsidR="005F5B79" w:rsidRDefault="00F71ED6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85FD78F" w14:textId="54817ADD" w:rsidR="005F5B79" w:rsidRDefault="00F71ED6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FDD3CB9" w14:textId="75D9ECCB" w:rsidR="005F5B79" w:rsidRDefault="00F71ED6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56F72C1" w14:textId="010ED47A" w:rsidR="005F5B79" w:rsidRDefault="00F71ED6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F921F04" w14:textId="66B62532" w:rsidR="005F5B79" w:rsidRDefault="00F71ED6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16165767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DE5DC29" w14:textId="026E515D" w:rsidR="005F5B79" w:rsidRPr="004D2956" w:rsidRDefault="00F71ED6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63BFD8A" w14:textId="7261733F" w:rsidR="005F5B79" w:rsidRPr="004D2956" w:rsidRDefault="00F71ED6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67A7FA8" w14:textId="06534AF4" w:rsidR="005F5B79" w:rsidRPr="004D2956" w:rsidRDefault="00F71ED6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48038DB" w14:textId="445E2075" w:rsidR="005F5B79" w:rsidRPr="004D2956" w:rsidRDefault="00F71ED6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61207E4" w14:textId="30F9F0F6" w:rsidR="005F5B79" w:rsidRPr="004D2956" w:rsidRDefault="00F71ED6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CC5A9F8" w14:textId="74BDCEB2" w:rsidR="005F5B79" w:rsidRPr="004D2956" w:rsidRDefault="00F71ED6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7223C8C1" w14:textId="77777777" w:rsidR="005F5B79" w:rsidRDefault="005F5B79" w:rsidP="000A7C6B"/>
        </w:tc>
      </w:tr>
      <w:tr w:rsidR="005F5B79" w14:paraId="30D8415B" w14:textId="77777777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19822528" w14:textId="156B7FC6" w:rsidR="005F5B79" w:rsidRDefault="005F5B79" w:rsidP="000A7C6B">
            <w:bookmarkStart w:id="18" w:name="_Toc243733151"/>
            <w:bookmarkStart w:id="19" w:name="_Toc245020119"/>
            <w:bookmarkStart w:id="20" w:name="_Toc245020151"/>
          </w:p>
        </w:tc>
      </w:tr>
      <w:bookmarkEnd w:id="18"/>
      <w:bookmarkEnd w:id="19"/>
      <w:bookmarkEnd w:id="20"/>
    </w:tbl>
    <w:p w14:paraId="73500105" w14:textId="77777777"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C2432" w14:paraId="29795FE4" w14:textId="77777777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04992985" w14:textId="47D6F2CF" w:rsidR="0050542D" w:rsidRPr="00F71ED6" w:rsidRDefault="00F71ED6" w:rsidP="00F71ED6">
            <w:pPr>
              <w:pStyle w:val="Heading1"/>
            </w:pPr>
            <w:bookmarkStart w:id="21" w:name="_Toc75464667"/>
            <w:r>
              <w:t>Beams</w:t>
            </w:r>
            <w:bookmarkEnd w:id="21"/>
          </w:p>
          <w:p w14:paraId="70DB55D9" w14:textId="7C2732EA" w:rsidR="00EC2432" w:rsidRDefault="00F71ED6" w:rsidP="000A7C6B">
            <w:r>
              <w:rPr>
                <w:sz w:val="24"/>
                <w:szCs w:val="24"/>
              </w:rPr>
              <w:t>No Data</w:t>
            </w:r>
          </w:p>
        </w:tc>
      </w:tr>
    </w:tbl>
    <w:p w14:paraId="3060839F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C2432" w14:paraId="4ED14C52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01A643C8" w14:textId="58A7226F" w:rsidR="00EC2432" w:rsidRDefault="00F71ED6" w:rsidP="000A7C6B">
            <w:pPr>
              <w:pStyle w:val="Heading1"/>
              <w:outlineLvl w:val="0"/>
            </w:pPr>
            <w:bookmarkStart w:id="22" w:name="_Toc243733152"/>
            <w:bookmarkStart w:id="23" w:name="_Toc245020120"/>
            <w:bookmarkStart w:id="24" w:name="_Toc245020152"/>
            <w:bookmarkStart w:id="25" w:name="_Toc75464668"/>
            <w:r>
              <w:lastRenderedPageBreak/>
              <w:t>Study Results</w:t>
            </w:r>
            <w:bookmarkEnd w:id="25"/>
          </w:p>
          <w:p w14:paraId="23BDEDAC" w14:textId="325477EF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579"/>
              <w:gridCol w:w="3191"/>
              <w:gridCol w:w="2504"/>
              <w:gridCol w:w="2480"/>
            </w:tblGrid>
            <w:tr w:rsidR="00F71ED6" w14:paraId="76BF58F3" w14:textId="77777777" w:rsidTr="003A365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BFE05C8" w14:textId="5A5595BC" w:rsidR="00F71ED6" w:rsidRDefault="00F71ED6" w:rsidP="00F71ED6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B30AAD7" w14:textId="567AC21C" w:rsidR="00F71ED6" w:rsidRDefault="00F71ED6" w:rsidP="00F71ED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516C422" w14:textId="40F00CBD" w:rsidR="00F71ED6" w:rsidRDefault="00F71ED6" w:rsidP="00F71ED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656F37DF" w14:textId="41484D46" w:rsidR="00F71ED6" w:rsidRDefault="00F71ED6" w:rsidP="00F71ED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F71ED6" w14:paraId="409807B0" w14:textId="77777777" w:rsidTr="003A36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5C4548B" w14:textId="7D0E1046" w:rsidR="00F71ED6" w:rsidRPr="004D2956" w:rsidRDefault="00F71ED6" w:rsidP="00F71ED6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7EC327B" w14:textId="6E6FB01E" w:rsidR="00F71ED6" w:rsidRPr="004D2956" w:rsidRDefault="00F71ED6" w:rsidP="00F71ED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81E62D1" w14:textId="77777777" w:rsidR="00F71ED6" w:rsidRDefault="00F71ED6" w:rsidP="00F71ED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67.4229 N/mm^2 (MPa)</w:t>
                  </w:r>
                </w:p>
                <w:p w14:paraId="3B599EA8" w14:textId="50C1C936" w:rsidR="00F71ED6" w:rsidRPr="004D2956" w:rsidRDefault="00F71ED6" w:rsidP="00F71ED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1718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CCEEB06" w14:textId="77777777" w:rsidR="00F71ED6" w:rsidRDefault="00F71ED6" w:rsidP="00F71ED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115.78 N/mm^2 (MPa)</w:t>
                  </w:r>
                </w:p>
                <w:p w14:paraId="7828642D" w14:textId="291B41B7" w:rsidR="00F71ED6" w:rsidRPr="004D2956" w:rsidRDefault="00F71ED6" w:rsidP="00F71ED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287</w:t>
                  </w:r>
                </w:p>
              </w:tc>
            </w:tr>
            <w:tr w:rsidR="00F71ED6" w14:paraId="4C2E26BC" w14:textId="77777777" w:rsidTr="003A365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36BAFCC" w14:textId="6E707FBD" w:rsidR="00F71ED6" w:rsidRDefault="00F71ED6" w:rsidP="00F71ED6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6CE167D9" wp14:editId="33BA8B2A">
                        <wp:extent cx="6858000" cy="3557270"/>
                        <wp:effectExtent l="0" t="0" r="0" b="5080"/>
                        <wp:docPr id="10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572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543FC2C" w14:textId="50716918" w:rsidR="00F71ED6" w:rsidRPr="004D2956" w:rsidRDefault="00F71ED6" w:rsidP="00F71ED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Tendon-Tendon simulation-Stress-Stress1</w:t>
                  </w:r>
                </w:p>
              </w:tc>
            </w:tr>
          </w:tbl>
          <w:p w14:paraId="6D89EAD5" w14:textId="2190D2CA" w:rsidR="00F71ED6" w:rsidRDefault="00F71ED6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840"/>
              <w:gridCol w:w="3405"/>
              <w:gridCol w:w="2133"/>
              <w:gridCol w:w="2376"/>
            </w:tblGrid>
            <w:tr w:rsidR="00F71ED6" w14:paraId="03C08E14" w14:textId="77777777" w:rsidTr="003A365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37C6FA2" w14:textId="1C97EF1D" w:rsidR="00F71ED6" w:rsidRDefault="00F71ED6" w:rsidP="00F71ED6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7D35917" w14:textId="6A39CB70" w:rsidR="00F71ED6" w:rsidRDefault="00F71ED6" w:rsidP="00F71ED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20DACE3" w14:textId="64D98B10" w:rsidR="00F71ED6" w:rsidRDefault="00F71ED6" w:rsidP="00F71ED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31AE38AA" w14:textId="3581DB4B" w:rsidR="00F71ED6" w:rsidRDefault="00F71ED6" w:rsidP="00F71ED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F71ED6" w14:paraId="625A3496" w14:textId="77777777" w:rsidTr="003A36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D175136" w14:textId="4C2953D0" w:rsidR="00F71ED6" w:rsidRPr="004D2956" w:rsidRDefault="00F71ED6" w:rsidP="00F71ED6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2934415" w14:textId="3D29ED42" w:rsidR="00F71ED6" w:rsidRPr="004D2956" w:rsidRDefault="00F71ED6" w:rsidP="00F71ED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67DD6AB" w14:textId="77777777" w:rsidR="00F71ED6" w:rsidRDefault="00F71ED6" w:rsidP="00F71ED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 mm</w:t>
                  </w:r>
                </w:p>
                <w:p w14:paraId="76A7ADB2" w14:textId="74A1090D" w:rsidR="00F71ED6" w:rsidRPr="004D2956" w:rsidRDefault="00F71ED6" w:rsidP="00F71ED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288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831647A" w14:textId="77777777" w:rsidR="00F71ED6" w:rsidRDefault="00F71ED6" w:rsidP="00F71ED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0.0283523 mm</w:t>
                  </w:r>
                </w:p>
                <w:p w14:paraId="19BF7E3A" w14:textId="09E8538C" w:rsidR="00F71ED6" w:rsidRPr="004D2956" w:rsidRDefault="00F71ED6" w:rsidP="00F71ED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10943</w:t>
                  </w:r>
                </w:p>
              </w:tc>
            </w:tr>
            <w:tr w:rsidR="00F71ED6" w14:paraId="0E836B82" w14:textId="77777777" w:rsidTr="003A365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9A03D34" w14:textId="0019D4BA" w:rsidR="00F71ED6" w:rsidRDefault="00F71ED6" w:rsidP="00F71ED6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7A0298B1" wp14:editId="232611A6">
                        <wp:extent cx="6858000" cy="3557270"/>
                        <wp:effectExtent l="0" t="0" r="0" b="5080"/>
                        <wp:docPr id="11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572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358BE25" w14:textId="6DF9AB7D" w:rsidR="00F71ED6" w:rsidRPr="004D2956" w:rsidRDefault="00F71ED6" w:rsidP="00F71ED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Tendon-Tendon simulation-Displacement-Displacement1</w:t>
                  </w:r>
                </w:p>
              </w:tc>
            </w:tr>
          </w:tbl>
          <w:p w14:paraId="4BF356B7" w14:textId="62C01A70" w:rsidR="00F71ED6" w:rsidRDefault="00F71ED6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392"/>
              <w:gridCol w:w="3253"/>
              <w:gridCol w:w="2566"/>
              <w:gridCol w:w="2543"/>
            </w:tblGrid>
            <w:tr w:rsidR="00F71ED6" w14:paraId="1A0E1F2B" w14:textId="77777777" w:rsidTr="003A365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BF4CF40" w14:textId="6C716DAE" w:rsidR="00F71ED6" w:rsidRDefault="00F71ED6" w:rsidP="00F71ED6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9BFACA1" w14:textId="778BF426" w:rsidR="00F71ED6" w:rsidRDefault="00F71ED6" w:rsidP="00F71ED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94E8949" w14:textId="73E8756F" w:rsidR="00F71ED6" w:rsidRDefault="00F71ED6" w:rsidP="00F71ED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44F58578" w14:textId="42A288B9" w:rsidR="00F71ED6" w:rsidRDefault="00F71ED6" w:rsidP="00F71ED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F71ED6" w14:paraId="4061B3D8" w14:textId="77777777" w:rsidTr="003A36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ACE6E8B" w14:textId="4671EF3B" w:rsidR="00F71ED6" w:rsidRPr="004D2956" w:rsidRDefault="00F71ED6" w:rsidP="00F71ED6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C738DA2" w14:textId="67180F42" w:rsidR="00F71ED6" w:rsidRPr="004D2956" w:rsidRDefault="00F71ED6" w:rsidP="00F71ED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90C6129" w14:textId="77777777" w:rsidR="00F71ED6" w:rsidRDefault="00F71ED6" w:rsidP="00F71ED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0.000387687 </w:t>
                  </w:r>
                </w:p>
                <w:p w14:paraId="080D501A" w14:textId="2AF8409B" w:rsidR="00F71ED6" w:rsidRPr="004D2956" w:rsidRDefault="00F71ED6" w:rsidP="00F71ED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2994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E05A373" w14:textId="77777777" w:rsidR="00F71ED6" w:rsidRDefault="00F71ED6" w:rsidP="00F71ED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0.000492252 </w:t>
                  </w:r>
                </w:p>
                <w:p w14:paraId="01C6BD88" w14:textId="395C662B" w:rsidR="00F71ED6" w:rsidRPr="004D2956" w:rsidRDefault="00F71ED6" w:rsidP="00F71ED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539</w:t>
                  </w:r>
                </w:p>
              </w:tc>
            </w:tr>
            <w:tr w:rsidR="00F71ED6" w14:paraId="5734FE4A" w14:textId="77777777" w:rsidTr="003A365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F3D2A1A" w14:textId="03B6FFD5" w:rsidR="00F71ED6" w:rsidRDefault="00F71ED6" w:rsidP="00F71ED6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1E814E85" wp14:editId="1A685CEE">
                        <wp:extent cx="6858000" cy="3557270"/>
                        <wp:effectExtent l="0" t="0" r="0" b="5080"/>
                        <wp:docPr id="12" name="Picture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572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88526F9" w14:textId="15B4AAA1" w:rsidR="00F71ED6" w:rsidRPr="004D2956" w:rsidRDefault="00F71ED6" w:rsidP="00F71ED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Tendon-Tendon simulation-Strain-Strain1</w:t>
                  </w:r>
                </w:p>
              </w:tc>
            </w:tr>
          </w:tbl>
          <w:p w14:paraId="7EC32E13" w14:textId="270C42F0" w:rsidR="00F71ED6" w:rsidRDefault="00F71ED6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574"/>
              <w:gridCol w:w="3443"/>
              <w:gridCol w:w="2342"/>
              <w:gridCol w:w="2395"/>
            </w:tblGrid>
            <w:tr w:rsidR="00F71ED6" w14:paraId="3B5C97D2" w14:textId="77777777" w:rsidTr="003A365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F5A8BE1" w14:textId="32FD825C" w:rsidR="00F71ED6" w:rsidRDefault="00F71ED6" w:rsidP="00F71ED6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FB51406" w14:textId="142CB0DB" w:rsidR="00F71ED6" w:rsidRDefault="00F71ED6" w:rsidP="00F71ED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0CE097E" w14:textId="63AEB12B" w:rsidR="00F71ED6" w:rsidRDefault="00F71ED6" w:rsidP="00F71ED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1B4EDC0D" w14:textId="1E6B66C0" w:rsidR="00F71ED6" w:rsidRDefault="00F71ED6" w:rsidP="00F71ED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F71ED6" w14:paraId="550C5C34" w14:textId="77777777" w:rsidTr="003A36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A39167F" w14:textId="6B5E03F8" w:rsidR="00F71ED6" w:rsidRPr="004D2956" w:rsidRDefault="00F71ED6" w:rsidP="00F71ED6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Factor of Safety1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B2103B8" w14:textId="5C81613A" w:rsidR="00F71ED6" w:rsidRPr="004D2956" w:rsidRDefault="00F71ED6" w:rsidP="00F71ED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Automatic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6F8CECD" w14:textId="77777777" w:rsidR="00F71ED6" w:rsidRDefault="00F71ED6" w:rsidP="00F71ED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1.7862 </w:t>
                  </w:r>
                </w:p>
                <w:p w14:paraId="2C986DCE" w14:textId="32225954" w:rsidR="00F71ED6" w:rsidRPr="004D2956" w:rsidRDefault="00F71ED6" w:rsidP="00F71ED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287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8A91CAF" w14:textId="77777777" w:rsidR="00F71ED6" w:rsidRDefault="00F71ED6" w:rsidP="00F71ED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3.06731 </w:t>
                  </w:r>
                </w:p>
                <w:p w14:paraId="6EB94802" w14:textId="6ABE4614" w:rsidR="00F71ED6" w:rsidRPr="004D2956" w:rsidRDefault="00F71ED6" w:rsidP="00F71ED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1718</w:t>
                  </w:r>
                </w:p>
              </w:tc>
            </w:tr>
            <w:tr w:rsidR="00F71ED6" w14:paraId="70D67B39" w14:textId="77777777" w:rsidTr="003A365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63A0AE2" w14:textId="6F552AB7" w:rsidR="00F71ED6" w:rsidRDefault="00F71ED6" w:rsidP="00F71ED6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31549A14" wp14:editId="6F57FA18">
                        <wp:extent cx="6858000" cy="3557270"/>
                        <wp:effectExtent l="0" t="0" r="0" b="5080"/>
                        <wp:docPr id="13" name="Picture 1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572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BC071B2" w14:textId="48A6DCEF" w:rsidR="00F71ED6" w:rsidRPr="004D2956" w:rsidRDefault="00F71ED6" w:rsidP="00F71ED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Tendon-Tendon simulation-Factor of Safety-Factor of Safety1</w:t>
                  </w:r>
                </w:p>
              </w:tc>
            </w:tr>
          </w:tbl>
          <w:p w14:paraId="1C70B3CD" w14:textId="77777777" w:rsidR="00F71ED6" w:rsidRPr="000B04D4" w:rsidRDefault="00F71ED6" w:rsidP="000A7C6B"/>
          <w:bookmarkEnd w:id="22"/>
          <w:bookmarkEnd w:id="23"/>
          <w:bookmarkEnd w:id="24"/>
          <w:p w14:paraId="46E809EB" w14:textId="358F484B" w:rsidR="00EC2432" w:rsidRDefault="00EC2432" w:rsidP="000A7C6B"/>
        </w:tc>
      </w:tr>
    </w:tbl>
    <w:p w14:paraId="4E69B85C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B1701" w14:paraId="77A1BFFC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4FAB3F21" w14:textId="294E6465" w:rsidR="000B1701" w:rsidRDefault="00F71ED6" w:rsidP="00F71ED6">
            <w:pPr>
              <w:pStyle w:val="Heading1"/>
            </w:pPr>
            <w:bookmarkStart w:id="26" w:name="_Toc75464669"/>
            <w:r>
              <w:t>Conclusion</w:t>
            </w:r>
            <w:bookmarkEnd w:id="26"/>
          </w:p>
        </w:tc>
      </w:tr>
    </w:tbl>
    <w:p w14:paraId="761811FE" w14:textId="02AA6A66" w:rsidR="00AC3438" w:rsidRPr="00AC3438" w:rsidRDefault="00AC3438" w:rsidP="00FE0924"/>
    <w:sectPr w:rsidR="00AC3438" w:rsidRPr="00AC3438" w:rsidSect="00F71ED6">
      <w:footerReference w:type="default" r:id="rId18"/>
      <w:footerReference w:type="first" r:id="rId1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1D490" w14:textId="77777777" w:rsidR="00F71ED6" w:rsidRDefault="00F71ED6" w:rsidP="00F25CD7">
      <w:pPr>
        <w:spacing w:after="0" w:line="240" w:lineRule="auto"/>
      </w:pPr>
      <w:r>
        <w:separator/>
      </w:r>
    </w:p>
  </w:endnote>
  <w:endnote w:type="continuationSeparator" w:id="0">
    <w:p w14:paraId="5FEF50E1" w14:textId="77777777" w:rsidR="00F71ED6" w:rsidRDefault="00F71ED6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11"/>
      <w:gridCol w:w="3968"/>
      <w:gridCol w:w="4580"/>
      <w:gridCol w:w="557"/>
    </w:tblGrid>
    <w:tr w:rsidR="00DC4D2F" w14:paraId="512D3099" w14:textId="77777777" w:rsidTr="003E1AE9">
      <w:tc>
        <w:tcPr>
          <w:tcW w:w="867" w:type="pct"/>
        </w:tcPr>
        <w:p w14:paraId="58F0FE42" w14:textId="77777777"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4D960DB5" wp14:editId="1098A615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30570192" w14:textId="3234CC90" w:rsidR="00DC4D2F" w:rsidRDefault="00F71ED6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14E3FE7B" w14:textId="2B9CFB7D" w:rsidR="00DC4D2F" w:rsidRDefault="00F71ED6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Tendon</w:t>
          </w:r>
        </w:p>
      </w:tc>
      <w:tc>
        <w:tcPr>
          <w:tcW w:w="0" w:type="auto"/>
          <w:vAlign w:val="bottom"/>
        </w:tcPr>
        <w:p w14:paraId="09A67041" w14:textId="77777777"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338C7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</w:tc>
    </w:tr>
  </w:tbl>
  <w:p w14:paraId="4DAE4642" w14:textId="77777777" w:rsidR="00DC4D2F" w:rsidRPr="00BF0BC4" w:rsidRDefault="00DC4D2F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14:paraId="5282DFBB" w14:textId="77777777" w:rsidTr="00BF0BC4">
      <w:tc>
        <w:tcPr>
          <w:tcW w:w="1908" w:type="dxa"/>
        </w:tcPr>
        <w:p w14:paraId="4994D755" w14:textId="77777777"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4B28387D" wp14:editId="610BEA7A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6E15C1E6" w14:textId="6A826E72" w:rsidR="00DC4D2F" w:rsidRDefault="00F71ED6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53BC9595" w14:textId="694D23E3" w:rsidR="00DC4D2F" w:rsidRDefault="00F71ED6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Tendon</w:t>
          </w:r>
        </w:p>
      </w:tc>
      <w:tc>
        <w:tcPr>
          <w:tcW w:w="360" w:type="dxa"/>
          <w:vAlign w:val="bottom"/>
        </w:tcPr>
        <w:p w14:paraId="04C346E1" w14:textId="77777777"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338C7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01CDF968" w14:textId="77777777"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7304B" w14:textId="77777777" w:rsidR="00F71ED6" w:rsidRDefault="00F71ED6" w:rsidP="00F25CD7">
      <w:pPr>
        <w:spacing w:after="0" w:line="240" w:lineRule="auto"/>
      </w:pPr>
      <w:r>
        <w:separator/>
      </w:r>
    </w:p>
  </w:footnote>
  <w:footnote w:type="continuationSeparator" w:id="0">
    <w:p w14:paraId="5F76F6C6" w14:textId="77777777" w:rsidR="00F71ED6" w:rsidRDefault="00F71ED6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71ED6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1ED6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CC62C"/>
  <w15:docId w15:val="{3573D6CC-0774-4F51-AB81-18A73C054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48785-F77C-4300-A926-F08FDFDF1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SimulationReportTemplate_2007.dotx</Template>
  <TotalTime>1</TotalTime>
  <Pages>10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Windows User</dc:creator>
  <cp:lastModifiedBy>INTEKHAB AZAM</cp:lastModifiedBy>
  <cp:revision>1</cp:revision>
  <dcterms:created xsi:type="dcterms:W3CDTF">2021-06-24T16:33:00Z</dcterms:created>
  <dcterms:modified xsi:type="dcterms:W3CDTF">2021-06-24T16:34:00Z</dcterms:modified>
</cp:coreProperties>
</file>