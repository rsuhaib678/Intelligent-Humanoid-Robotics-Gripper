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8E9509C" w14:textId="77777777" w:rsidTr="00A43A5B">
        <w:trPr>
          <w:cantSplit/>
          <w:trHeight w:val="4488"/>
        </w:trPr>
        <w:tc>
          <w:tcPr>
            <w:tcW w:w="6285" w:type="dxa"/>
          </w:tcPr>
          <w:p w14:paraId="70F2A659" w14:textId="7D23E4DD" w:rsidR="00F448BC" w:rsidRDefault="00063620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FE3CD" wp14:editId="65CEA230">
                  <wp:extent cx="3853815" cy="195199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1118D" wp14:editId="76922CFA">
                  <wp:extent cx="3853815" cy="195199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2B6C3D3E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7E492BE" w14:textId="5D427FFD" w:rsidR="00B77317" w:rsidRPr="00CD1539" w:rsidRDefault="0006362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upper part</w:t>
                  </w:r>
                </w:p>
                <w:p w14:paraId="06DE3C33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6B81459" w14:textId="341061B9" w:rsidR="00B77317" w:rsidRPr="00CD1539" w:rsidRDefault="0006362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25 June 2021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14:paraId="2EF14711" w14:textId="48C77F0B" w:rsidR="00B77317" w:rsidRPr="00CD1539" w:rsidRDefault="0006362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Palm simulation</w:t>
                  </w:r>
                </w:p>
                <w:p w14:paraId="79401B82" w14:textId="0B7750D3" w:rsidR="00B77317" w:rsidRPr="006A441F" w:rsidRDefault="00063620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73E9E619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2764677" w14:textId="56181205" w:rsidR="00B77317" w:rsidRDefault="00063620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4E7E182" w14:textId="55A5F477" w:rsidR="00063620" w:rsidRDefault="001041F1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75475337" w:history="1">
                        <w:r w:rsidR="00063620" w:rsidRPr="002F726A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063620">
                          <w:rPr>
                            <w:noProof/>
                            <w:webHidden/>
                          </w:rPr>
                          <w:tab/>
                        </w:r>
                        <w:r w:rsidR="0006362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63620">
                          <w:rPr>
                            <w:noProof/>
                            <w:webHidden/>
                          </w:rPr>
                          <w:instrText xml:space="preserve"> PAGEREF _Toc75475337 \h </w:instrText>
                        </w:r>
                        <w:r w:rsidR="00063620">
                          <w:rPr>
                            <w:noProof/>
                            <w:webHidden/>
                          </w:rPr>
                        </w:r>
                        <w:r w:rsidR="0006362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63620">
                          <w:rPr>
                            <w:noProof/>
                            <w:webHidden/>
                          </w:rPr>
                          <w:t>1</w:t>
                        </w:r>
                        <w:r w:rsidR="0006362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EC2FBAA" w14:textId="774F1E65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38" w:history="1">
                        <w:r w:rsidRPr="002F726A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93D6E84" w14:textId="0B5155F3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39" w:history="1">
                        <w:r w:rsidRPr="002F726A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C59BEA" w14:textId="7233D8D5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0" w:history="1">
                        <w:r w:rsidRPr="002F726A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FB314E" w14:textId="58255B9D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1" w:history="1">
                        <w:r w:rsidRPr="002F726A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E9F5A3E" w14:textId="1F059078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2" w:history="1">
                        <w:r w:rsidRPr="002F726A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25605B8" w14:textId="24B4EC87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3" w:history="1">
                        <w:r w:rsidRPr="002F726A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262DCB" w14:textId="1B9B09C3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4" w:history="1">
                        <w:r w:rsidRPr="002F726A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8B7CFAA" w14:textId="180D7B66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5" w:history="1">
                        <w:r w:rsidRPr="002F726A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A67D9B" w14:textId="3766C4F0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6" w:history="1">
                        <w:r w:rsidRPr="002F726A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42D7CC5" w14:textId="2F5A017D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7" w:history="1">
                        <w:r w:rsidRPr="002F726A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188D20" w14:textId="053ACA90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8" w:history="1">
                        <w:r w:rsidRPr="002F726A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8EACC43" w14:textId="645D56C2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49" w:history="1">
                        <w:r w:rsidRPr="002F726A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2AACC54" w14:textId="601052DA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50" w:history="1">
                        <w:r w:rsidRPr="002F726A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6D8FE0" w14:textId="2C938E67" w:rsidR="00063620" w:rsidRDefault="00063620">
                      <w:pPr>
                        <w:pStyle w:val="TOC1"/>
                        <w:rPr>
                          <w:noProof/>
                          <w:sz w:val="22"/>
                          <w:lang w:val="en-IN" w:eastAsia="en-IN"/>
                        </w:rPr>
                      </w:pPr>
                      <w:hyperlink w:anchor="_Toc75475351" w:history="1">
                        <w:r w:rsidRPr="002F726A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_Toc75475351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E7A465B" w14:textId="4F356AA7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F2D5380" w14:textId="77777777" w:rsidR="00F448BC" w:rsidRDefault="00F448BC" w:rsidP="00A5373F"/>
        </w:tc>
      </w:tr>
      <w:tr w:rsidR="00F448BC" w14:paraId="2961CDD7" w14:textId="77777777" w:rsidTr="00BE081A">
        <w:trPr>
          <w:cantSplit/>
          <w:trHeight w:val="3924"/>
        </w:trPr>
        <w:tc>
          <w:tcPr>
            <w:tcW w:w="6285" w:type="dxa"/>
          </w:tcPr>
          <w:p w14:paraId="69C634EE" w14:textId="41D4207E" w:rsidR="00C27B5D" w:rsidRDefault="00063620" w:rsidP="00C27B5D">
            <w:pPr>
              <w:pStyle w:val="Heading1"/>
              <w:outlineLvl w:val="0"/>
            </w:pPr>
            <w:bookmarkStart w:id="0" w:name="_Toc75475337"/>
            <w:r>
              <w:t>Description</w:t>
            </w:r>
            <w:bookmarkEnd w:id="0"/>
          </w:p>
          <w:p w14:paraId="73E97A81" w14:textId="58C24EE0" w:rsidR="00F448BC" w:rsidRPr="00E65D6E" w:rsidRDefault="00063620" w:rsidP="00FF408C">
            <w:r>
              <w:t>No Data</w:t>
            </w:r>
          </w:p>
        </w:tc>
        <w:tc>
          <w:tcPr>
            <w:tcW w:w="4713" w:type="dxa"/>
            <w:vMerge/>
          </w:tcPr>
          <w:p w14:paraId="5F0DA437" w14:textId="77777777" w:rsidR="00F448BC" w:rsidRPr="00A33AA4" w:rsidRDefault="00F448BC" w:rsidP="00840CC7">
            <w:pPr>
              <w:pStyle w:val="TOC3"/>
            </w:pPr>
          </w:p>
        </w:tc>
      </w:tr>
    </w:tbl>
    <w:p w14:paraId="28226E40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161EF70" w14:textId="77777777" w:rsidTr="00DD03CF">
        <w:tc>
          <w:tcPr>
            <w:tcW w:w="11016" w:type="dxa"/>
          </w:tcPr>
          <w:p w14:paraId="4BEC491E" w14:textId="370FEB9A" w:rsidR="00343025" w:rsidRDefault="00063620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75475338"/>
            <w:r>
              <w:lastRenderedPageBreak/>
              <w:t>Assumptions</w:t>
            </w:r>
            <w:bookmarkEnd w:id="4"/>
          </w:p>
          <w:p w14:paraId="7AB8DF78" w14:textId="4F47D68F" w:rsidR="00A96F2C" w:rsidRDefault="00A96F2C" w:rsidP="00A96F2C"/>
        </w:tc>
      </w:tr>
    </w:tbl>
    <w:p w14:paraId="452B6471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E2B442F" w14:textId="77777777" w:rsidTr="00ED5A01">
        <w:tc>
          <w:tcPr>
            <w:tcW w:w="11016" w:type="dxa"/>
          </w:tcPr>
          <w:p w14:paraId="2CB92B34" w14:textId="7E09D983" w:rsidR="00FF408C" w:rsidRDefault="00063620" w:rsidP="00FF408C">
            <w:pPr>
              <w:pStyle w:val="Heading1"/>
              <w:outlineLvl w:val="0"/>
            </w:pPr>
            <w:bookmarkStart w:id="5" w:name="_Toc75475339"/>
            <w:r>
              <w:t>Model Information</w:t>
            </w:r>
            <w:bookmarkEnd w:id="5"/>
          </w:p>
          <w:p w14:paraId="56BB2FC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784F7816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A38C2C8" w14:textId="77777777" w:rsidTr="00077EA0">
                    <w:tc>
                      <w:tcPr>
                        <w:tcW w:w="8640" w:type="dxa"/>
                      </w:tcPr>
                      <w:p w14:paraId="66259101" w14:textId="3CAAA973" w:rsidR="00077EA0" w:rsidRDefault="0006362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A336269" wp14:editId="1EC7A966">
                              <wp:extent cx="5349240" cy="2709545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095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E955050" w14:textId="38AFE11E" w:rsidR="00C16188" w:rsidRDefault="0006362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upper part</w:t>
                  </w:r>
                </w:p>
                <w:p w14:paraId="41370F37" w14:textId="5F8BA491" w:rsidR="00C16188" w:rsidRDefault="00063620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thumb pos</w:t>
                  </w:r>
                </w:p>
              </w:tc>
            </w:tr>
            <w:tr w:rsidR="00C16188" w14:paraId="01B02D1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BECC4B" w14:textId="13FB03A0" w:rsidR="00C16188" w:rsidRPr="0044448A" w:rsidRDefault="0006362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06F7C4A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BEAF02" w14:textId="27D2D539" w:rsidR="00C16188" w:rsidRDefault="0006362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4CCFE5" w14:textId="71B80980" w:rsidR="00C16188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D071D0" w14:textId="1901F279" w:rsidR="00C16188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AB086F" w14:textId="29453551" w:rsidR="00C16188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268E7604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00074A" w14:textId="2CB9F8FF" w:rsidR="00C16188" w:rsidRDefault="0006362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Cut-Extrude14</w:t>
                  </w:r>
                </w:p>
                <w:p w14:paraId="6C2464A4" w14:textId="4EB69B02" w:rsidR="004B3022" w:rsidRPr="0044448A" w:rsidRDefault="00063620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E6568C1" wp14:editId="18A6C4FB">
                        <wp:extent cx="1562735" cy="791845"/>
                        <wp:effectExtent l="0" t="0" r="0" b="8255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91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35E1B6" w14:textId="7F678D2F" w:rsidR="00C16188" w:rsidRPr="0044448A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5A52EE" w14:textId="77777777" w:rsidR="00063620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Mass:0.106971 kg</w:t>
                  </w:r>
                </w:p>
                <w:p w14:paraId="1597B8C7" w14:textId="77777777" w:rsidR="00063620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Volume:8.6289e-05 m^3</w:t>
                  </w:r>
                </w:p>
                <w:p w14:paraId="0A72C0BB" w14:textId="77777777" w:rsidR="00063620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Density:1,239.68 kg/m^3</w:t>
                  </w:r>
                </w:p>
                <w:p w14:paraId="3258AA3F" w14:textId="77777777" w:rsidR="00063620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Weight:1.04831 N</w:t>
                  </w:r>
                </w:p>
                <w:p w14:paraId="6D20DFF3" w14:textId="6F5887A5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688488" w14:textId="77777777" w:rsidR="00063620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E:\Official Files\B.Tech\Final Year Project\gripper\Palm\upper part.SLDPRT</w:t>
                  </w:r>
                </w:p>
                <w:p w14:paraId="213C6F81" w14:textId="55B11F6F" w:rsidR="00C16188" w:rsidRPr="0044448A" w:rsidRDefault="0006362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21 01:55:57 2021</w:t>
                  </w:r>
                </w:p>
              </w:tc>
            </w:tr>
          </w:tbl>
          <w:p w14:paraId="597665C6" w14:textId="1C93450D" w:rsidR="00FF408C" w:rsidRDefault="00FF408C" w:rsidP="00A96F2C"/>
        </w:tc>
      </w:tr>
    </w:tbl>
    <w:p w14:paraId="4CE37E17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63EC826E" w14:textId="77777777" w:rsidTr="005E294F">
        <w:tc>
          <w:tcPr>
            <w:tcW w:w="11016" w:type="dxa"/>
          </w:tcPr>
          <w:p w14:paraId="4E6908FA" w14:textId="409FD112" w:rsidR="00B35001" w:rsidRPr="00B35001" w:rsidRDefault="00063620" w:rsidP="00B35001">
            <w:pPr>
              <w:pStyle w:val="Heading1"/>
              <w:outlineLvl w:val="0"/>
            </w:pPr>
            <w:bookmarkStart w:id="6" w:name="_Toc7547534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4"/>
              <w:gridCol w:w="5284"/>
            </w:tblGrid>
            <w:tr w:rsidR="00B35001" w14:paraId="35FD1DA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8A49BF" w14:textId="67A1F7CC" w:rsidR="00B35001" w:rsidRDefault="00063620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3BDF95" w14:textId="297B4621" w:rsidR="00B35001" w:rsidRDefault="0006362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Palm simulation</w:t>
                  </w:r>
                </w:p>
              </w:tc>
            </w:tr>
            <w:tr w:rsidR="00063620" w14:paraId="6B419AA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74E95E" w14:textId="4ED6C83E" w:rsidR="00063620" w:rsidRDefault="00063620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29BCEC" w14:textId="20CCC8C5" w:rsidR="00063620" w:rsidRDefault="0006362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063620" w14:paraId="0059517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2DD7C3" w14:textId="7D97D61E" w:rsidR="00063620" w:rsidRDefault="00063620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BB0FC9" w14:textId="44FE2618" w:rsidR="00063620" w:rsidRDefault="0006362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063620" w14:paraId="673EED2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8D6E74" w14:textId="741D6C79" w:rsidR="00063620" w:rsidRDefault="00063620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D34D08" w14:textId="27D766B4" w:rsidR="00063620" w:rsidRDefault="0006362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63620" w14:paraId="15ECDFA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FF3B68" w14:textId="3B4D5ED7" w:rsidR="00063620" w:rsidRDefault="00063620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96E570" w14:textId="223C2F08" w:rsidR="00063620" w:rsidRDefault="0006362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063620" w14:paraId="75B1321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0C1B58" w14:textId="29DC2CA6" w:rsidR="00063620" w:rsidRDefault="00063620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81FC19" w14:textId="7EA99313" w:rsidR="00063620" w:rsidRDefault="0006362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063620" w14:paraId="2009117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CCD32C" w14:textId="16EF4850" w:rsidR="00063620" w:rsidRDefault="00063620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CE00FF" w14:textId="74B5EF3D" w:rsidR="00063620" w:rsidRDefault="0006362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620" w14:paraId="64519DC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FA139C" w14:textId="2A1EFA38" w:rsidR="00063620" w:rsidRDefault="00063620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CF0723" w14:textId="0171F3CA" w:rsidR="00063620" w:rsidRDefault="0006362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063620" w14:paraId="569E552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CE932C" w14:textId="13349E5F" w:rsidR="00063620" w:rsidRDefault="00063620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F0D167" w14:textId="64AC4BA5" w:rsidR="00063620" w:rsidRDefault="0006362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620" w14:paraId="47E34B2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1C558F" w14:textId="75C668A2" w:rsidR="00063620" w:rsidRDefault="00063620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0B3455" w14:textId="57A916C5" w:rsidR="00063620" w:rsidRDefault="0006362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620" w14:paraId="23D7C71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088F8A" w14:textId="27FCB656" w:rsidR="00063620" w:rsidRDefault="00063620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77828B" w14:textId="24EBCEF2" w:rsidR="00063620" w:rsidRDefault="0006362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620" w14:paraId="2D28DC9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F52A29" w14:textId="13A3E447" w:rsidR="00063620" w:rsidRDefault="00063620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5F5410" w14:textId="11793397" w:rsidR="00063620" w:rsidRDefault="0006362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063620" w14:paraId="588F925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4EC275" w14:textId="16EF0D06" w:rsidR="00063620" w:rsidRDefault="00063620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86C711" w14:textId="6BD34FBB" w:rsidR="00063620" w:rsidRDefault="0006362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620" w14:paraId="329AF96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BBC0D9" w14:textId="7E5E2BFF" w:rsidR="00063620" w:rsidRDefault="00063620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E1FC5C" w14:textId="7DCACF18" w:rsidR="00063620" w:rsidRDefault="0006362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63620" w14:paraId="4C49730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DD784F" w14:textId="38CF269E" w:rsidR="00063620" w:rsidRDefault="00063620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5D671C" w14:textId="7E094905" w:rsidR="00063620" w:rsidRDefault="0006362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620" w14:paraId="3D3E60E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A65C9D" w14:textId="1D196966" w:rsidR="00063620" w:rsidRDefault="00063620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3BB93D" w14:textId="72ED26D9" w:rsidR="00063620" w:rsidRDefault="0006362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620" w14:paraId="519CBE7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464186" w14:textId="0543F0DE" w:rsidR="00063620" w:rsidRDefault="00063620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4C8BD1" w14:textId="1A7C1E03" w:rsidR="00063620" w:rsidRDefault="0006362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(E:\Official Files\</w:t>
                  </w:r>
                  <w:proofErr w:type="spellStart"/>
                  <w:r>
                    <w:t>B.Tech</w:t>
                  </w:r>
                  <w:proofErr w:type="spellEnd"/>
                  <w:r>
                    <w:t>\Final Year Project\gripper\Palm)</w:t>
                  </w:r>
                </w:p>
              </w:tc>
            </w:tr>
          </w:tbl>
          <w:p w14:paraId="0D2873BB" w14:textId="713D2769" w:rsidR="005E294F" w:rsidRDefault="005E294F" w:rsidP="00A96F2C"/>
        </w:tc>
      </w:tr>
      <w:bookmarkEnd w:id="1"/>
      <w:bookmarkEnd w:id="2"/>
      <w:bookmarkEnd w:id="3"/>
    </w:tbl>
    <w:p w14:paraId="0354AA5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129DBA61" w14:textId="77777777" w:rsidTr="00E80CD9">
        <w:tc>
          <w:tcPr>
            <w:tcW w:w="11016" w:type="dxa"/>
          </w:tcPr>
          <w:p w14:paraId="62170F5D" w14:textId="5D08181E" w:rsidR="00F33129" w:rsidRPr="00B35001" w:rsidRDefault="00063620" w:rsidP="000A7C6B">
            <w:pPr>
              <w:pStyle w:val="Heading1"/>
              <w:outlineLvl w:val="0"/>
            </w:pPr>
            <w:bookmarkStart w:id="7" w:name="_Toc7547534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243578F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B53B21" w14:textId="754D5E24" w:rsidR="00F33129" w:rsidRDefault="00063620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AA3163" w14:textId="05C97C41" w:rsidR="00F33129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063620" w14:paraId="76C7E09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D7BB6C" w14:textId="6CFF6428" w:rsidR="00063620" w:rsidRDefault="00063620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3DE6B1" w14:textId="1CB23D02" w:rsidR="00063620" w:rsidRDefault="0006362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063620" w14:paraId="5DC8896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13485C" w14:textId="714CDC9B" w:rsidR="00063620" w:rsidRDefault="00063620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CBD574" w14:textId="2CB8277D" w:rsidR="00063620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063620" w14:paraId="1D5B361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B566CC" w14:textId="4F35FD0C" w:rsidR="00063620" w:rsidRDefault="00063620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356471" w14:textId="65398B26" w:rsidR="00063620" w:rsidRDefault="0006362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063620" w14:paraId="492D48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1CF4BA" w14:textId="6936478D" w:rsidR="00063620" w:rsidRDefault="00063620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E52E47" w14:textId="6263D352" w:rsidR="00063620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02F535B" w14:textId="7BD00DCD" w:rsidR="00F33129" w:rsidRDefault="00F33129" w:rsidP="000A7C6B"/>
        </w:tc>
      </w:tr>
    </w:tbl>
    <w:p w14:paraId="4803D96E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5AD3A82" w14:textId="77777777" w:rsidTr="005273D5">
        <w:trPr>
          <w:trHeight w:val="4158"/>
        </w:trPr>
        <w:tc>
          <w:tcPr>
            <w:tcW w:w="11136" w:type="dxa"/>
          </w:tcPr>
          <w:p w14:paraId="56B921A8" w14:textId="76C25441" w:rsidR="00E80CD9" w:rsidRPr="00AC3438" w:rsidRDefault="00063620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7547534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D32180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4D1BED" w14:textId="3417CC0E" w:rsidR="00E80CD9" w:rsidRPr="003E6C57" w:rsidRDefault="0006362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350A2D" w14:textId="51AAA4BB" w:rsidR="00E80CD9" w:rsidRPr="003E6C57" w:rsidRDefault="0006362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D400DF" w14:textId="7E913717" w:rsidR="00E80CD9" w:rsidRPr="003E6C57" w:rsidRDefault="0006362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55365B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45D13E35" w14:textId="5A12EF52" w:rsidR="00E80CD9" w:rsidRPr="00577134" w:rsidRDefault="0006362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373FF79" wp14:editId="7D9AA3B3">
                        <wp:extent cx="1904365" cy="964565"/>
                        <wp:effectExtent l="0" t="0" r="635" b="6985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64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0B0C207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4C4A6E" w14:textId="48DC7CF4" w:rsidR="00E80CD9" w:rsidRPr="00BE6656" w:rsidRDefault="0006362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D002E7" w14:textId="548066F2" w:rsidR="00E80CD9" w:rsidRPr="00BE6656" w:rsidRDefault="0006362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PLA</w:t>
                        </w:r>
                      </w:p>
                    </w:tc>
                  </w:tr>
                  <w:tr w:rsidR="00063620" w:rsidRPr="00577134" w14:paraId="5A17663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14ACBE8" w14:textId="4EB91D94" w:rsidR="00063620" w:rsidRDefault="0006362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D7D46F1" w14:textId="2EB08930" w:rsidR="00063620" w:rsidRDefault="0006362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063620" w:rsidRPr="00577134" w14:paraId="65D1C8C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D7228D" w14:textId="3C0FC817" w:rsidR="00063620" w:rsidRDefault="0006362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15570B6" w14:textId="447BFFBC" w:rsidR="00063620" w:rsidRDefault="0006362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063620" w:rsidRPr="00577134" w14:paraId="04F1FEE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7E4FCE" w14:textId="52CC18EA" w:rsidR="00063620" w:rsidRDefault="0006362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4C85858" w14:textId="7AE4A9A9" w:rsidR="00063620" w:rsidRDefault="0006362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4.9e+07 N/m^2</w:t>
                        </w:r>
                      </w:p>
                    </w:tc>
                  </w:tr>
                  <w:tr w:rsidR="00063620" w:rsidRPr="00577134" w14:paraId="12C22CA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DC5429" w14:textId="3E3844BC" w:rsidR="00063620" w:rsidRDefault="0006362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958953" w14:textId="0FB1A502" w:rsidR="00063620" w:rsidRDefault="0006362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6.5e+07 N/m^2</w:t>
                        </w:r>
                      </w:p>
                    </w:tc>
                  </w:tr>
                  <w:tr w:rsidR="00063620" w:rsidRPr="00577134" w14:paraId="0FC1079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D9DD1A" w14:textId="7B4DADC1" w:rsidR="00063620" w:rsidRDefault="0006362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3041C5E" w14:textId="6E0FCD41" w:rsidR="00063620" w:rsidRDefault="0006362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063620" w:rsidRPr="00577134" w14:paraId="7776628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48DD84" w14:textId="13AF1816" w:rsidR="00063620" w:rsidRDefault="0006362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E66C3E7" w14:textId="3F3BB046" w:rsidR="00063620" w:rsidRDefault="0006362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0.35  </w:t>
                        </w:r>
                      </w:p>
                    </w:tc>
                  </w:tr>
                  <w:tr w:rsidR="00063620" w:rsidRPr="00577134" w14:paraId="35E121D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F77D8D" w14:textId="18DC1E3C" w:rsidR="00063620" w:rsidRDefault="0006362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5987C31" w14:textId="4F809134" w:rsidR="00063620" w:rsidRDefault="0006362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1,240 kg/m^3</w:t>
                        </w:r>
                      </w:p>
                    </w:tc>
                  </w:tr>
                  <w:tr w:rsidR="00063620" w:rsidRPr="00577134" w14:paraId="15B83D6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6B7F8B" w14:textId="5817E192" w:rsidR="00063620" w:rsidRDefault="0006362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808D3F5" w14:textId="27357961" w:rsidR="00063620" w:rsidRDefault="0006362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8.622e+08 N/m^2</w:t>
                        </w:r>
                      </w:p>
                    </w:tc>
                  </w:tr>
                </w:tbl>
                <w:p w14:paraId="6B45AF05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6B584B73" w14:textId="0BB00F5A" w:rsidR="00E80CD9" w:rsidRPr="00577134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1(Cut-Extrude14)(upper part)</w:t>
                  </w:r>
                </w:p>
              </w:tc>
            </w:tr>
            <w:tr w:rsidR="00E80CD9" w:rsidRPr="000841BF" w14:paraId="48B5850C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18F7CDA" w14:textId="31D06683" w:rsidR="00E80CD9" w:rsidRPr="000841BF" w:rsidRDefault="00063620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0F734F13" w14:textId="0A984517" w:rsidR="00E80CD9" w:rsidRDefault="00E80CD9" w:rsidP="000A7C6B"/>
        </w:tc>
      </w:tr>
      <w:bookmarkEnd w:id="8"/>
      <w:bookmarkEnd w:id="9"/>
      <w:bookmarkEnd w:id="10"/>
    </w:tbl>
    <w:p w14:paraId="71AA6650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4DC2495" w14:textId="77777777" w:rsidTr="00452CBC">
        <w:tc>
          <w:tcPr>
            <w:tcW w:w="11016" w:type="dxa"/>
          </w:tcPr>
          <w:p w14:paraId="31240A24" w14:textId="0F5D4027" w:rsidR="005273D5" w:rsidRPr="00AF1A58" w:rsidRDefault="00063620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75475343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063620" w14:paraId="023A675E" w14:textId="77777777" w:rsidTr="00E12F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EA5E350" w14:textId="7DEAED56" w:rsidR="00063620" w:rsidRPr="004E282D" w:rsidRDefault="0006362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D0E64E7" w14:textId="6DA167C7" w:rsidR="00063620" w:rsidRPr="004E282D" w:rsidRDefault="0006362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65D3EAE" w14:textId="68FE35B5" w:rsidR="00063620" w:rsidRPr="004E282D" w:rsidRDefault="0006362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063620" w14:paraId="09DAB94F" w14:textId="77777777" w:rsidTr="009572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59C1F92" w14:textId="14AD0D77" w:rsidR="00063620" w:rsidRPr="00AD5FBA" w:rsidRDefault="0006362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173F424" w14:textId="435C52F5" w:rsidR="00063620" w:rsidRPr="006208CB" w:rsidRDefault="0006362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7E7487C" wp14:editId="54AA0024">
                        <wp:extent cx="1772285" cy="897890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97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063620" w14:paraId="0716937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6FC862E" w14:textId="2233A6E6" w:rsidR="00063620" w:rsidRPr="00BE6656" w:rsidRDefault="0006362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0B47C6F" w14:textId="32968180" w:rsidR="00063620" w:rsidRPr="00154A1A" w:rsidRDefault="0006362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063620" w14:paraId="741F69D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7F33FAA" w14:textId="742C2B7A" w:rsidR="00063620" w:rsidRDefault="0006362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9DE66ED" w14:textId="5D8CE785" w:rsidR="00063620" w:rsidRDefault="0006362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556B20EB" w14:textId="77777777" w:rsidR="00063620" w:rsidRPr="004C6DEB" w:rsidRDefault="0006362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34070570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2703BF54" w14:textId="2B6122F5" w:rsidR="003F154A" w:rsidRPr="003F154A" w:rsidRDefault="00063620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B0FC3F3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5CFB2C3" w14:textId="789098CC" w:rsidR="003F154A" w:rsidRDefault="0006362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C09B3FD" w14:textId="42EDD5AB" w:rsidR="003F154A" w:rsidRDefault="0006362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B4ABFE3" w14:textId="3DFEEB71" w:rsidR="003F154A" w:rsidRDefault="0006362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DB02C2D" w14:textId="169E0445" w:rsidR="003F154A" w:rsidRDefault="0006362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A9B837B" w14:textId="46C1D7FE" w:rsidR="003F154A" w:rsidRDefault="0006362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40C6837E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6DD18F2" w14:textId="1F8C2BF3" w:rsidR="003F154A" w:rsidRDefault="0006362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B12C352" w14:textId="66B26BEA" w:rsidR="003F154A" w:rsidRPr="00EF37BF" w:rsidRDefault="0006362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-0.00138699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9DBFE99" w14:textId="646640B6" w:rsidR="003F154A" w:rsidRPr="00EF37BF" w:rsidRDefault="0006362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0.00174636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7C31D4E" w14:textId="242AF175" w:rsidR="003F154A" w:rsidRDefault="0006362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9.79951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3481E7D" w14:textId="65F59AE6" w:rsidR="003F154A" w:rsidRPr="00EF37BF" w:rsidRDefault="0006362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9.79951</w:t>
                        </w:r>
                      </w:p>
                    </w:tc>
                  </w:tr>
                  <w:tr w:rsidR="00935682" w14:paraId="2E83A27D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AAF49B3" w14:textId="5F7EC8BD" w:rsidR="00935682" w:rsidRDefault="0006362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</w:t>
                        </w:r>
                        <w:proofErr w:type="spell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1AB1219" w14:textId="65E2D3CF" w:rsidR="00935682" w:rsidRDefault="0006362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AE21A28" w14:textId="41CD5FCE" w:rsidR="00935682" w:rsidRDefault="0006362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F12388A" w14:textId="1E7DE30F" w:rsidR="00935682" w:rsidRDefault="0006362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90FCEF7" w14:textId="1A444711" w:rsidR="00935682" w:rsidRDefault="0006362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0AFD5733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C685F39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063620" w14:paraId="37673957" w14:textId="77777777" w:rsidTr="00151F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B19D6C4" w14:textId="1DBA6AB4" w:rsidR="00063620" w:rsidRPr="004E282D" w:rsidRDefault="0006362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950D480" w14:textId="69C1AC30" w:rsidR="00063620" w:rsidRPr="004E282D" w:rsidRDefault="0006362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031F3EB" w14:textId="65AB973E" w:rsidR="00063620" w:rsidRPr="004E282D" w:rsidRDefault="0006362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063620" w14:paraId="064F8135" w14:textId="77777777" w:rsidTr="009F26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0E0F9693" w14:textId="07F09462" w:rsidR="00063620" w:rsidRPr="00F42DD1" w:rsidRDefault="0006362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7104253" w14:textId="3379171E" w:rsidR="00063620" w:rsidRPr="006208CB" w:rsidRDefault="0006362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063620" w14:paraId="4D3C90C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8C5907E" w14:textId="497EDC6F" w:rsidR="00063620" w:rsidRPr="00BE6656" w:rsidRDefault="0006362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E45222A" w14:textId="22DB6B16" w:rsidR="00063620" w:rsidRPr="00B77EA3" w:rsidRDefault="0006362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063620" w14:paraId="411A6D3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1154C54" w14:textId="2DDD9A5F" w:rsidR="00063620" w:rsidRDefault="0006362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91E0E60" w14:textId="297806DB" w:rsidR="00063620" w:rsidRDefault="0006362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063620" w14:paraId="3512F81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4437161" w14:textId="33C44626" w:rsidR="00063620" w:rsidRDefault="0006362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A6162AA" w14:textId="0BC3F7B3" w:rsidR="00063620" w:rsidRDefault="0006362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063620" w14:paraId="5428DD1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548DEA0" w14:textId="3EB6458C" w:rsidR="00063620" w:rsidRDefault="0006362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79181AE" w14:textId="7196DA4E" w:rsidR="00063620" w:rsidRDefault="0006362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-9.8 N</w:t>
                        </w:r>
                      </w:p>
                    </w:tc>
                  </w:tr>
                </w:tbl>
                <w:p w14:paraId="2D35DC41" w14:textId="77777777" w:rsidR="00063620" w:rsidRDefault="0006362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706BFC7" w14:textId="77777777" w:rsidR="00133C1E" w:rsidRDefault="00133C1E" w:rsidP="000A7C6B">
            <w:pPr>
              <w:rPr>
                <w:rStyle w:val="Strong"/>
              </w:rPr>
            </w:pPr>
          </w:p>
          <w:p w14:paraId="58A9CABF" w14:textId="77777777" w:rsidR="005273D5" w:rsidRDefault="005273D5" w:rsidP="000A7C6B"/>
          <w:p w14:paraId="51B8AD46" w14:textId="32D2B105" w:rsidR="005273D5" w:rsidRDefault="005273D5" w:rsidP="000A7C6B">
            <w:pPr>
              <w:rPr>
                <w:rStyle w:val="Strong"/>
              </w:rPr>
            </w:pPr>
          </w:p>
        </w:tc>
      </w:tr>
    </w:tbl>
    <w:p w14:paraId="7C742CE9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4502098" w14:textId="77777777" w:rsidTr="005B3D16">
        <w:tc>
          <w:tcPr>
            <w:tcW w:w="11016" w:type="dxa"/>
          </w:tcPr>
          <w:p w14:paraId="0FEBDD1C" w14:textId="40311BAA"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75475344"/>
            <w:r w:rsidR="00063620">
              <w:t>Connector Definitions</w:t>
            </w:r>
            <w:bookmarkEnd w:id="13"/>
          </w:p>
          <w:p w14:paraId="7A5EF339" w14:textId="36FF30E9" w:rsidR="00132707" w:rsidRDefault="00063620" w:rsidP="000A7C6B">
            <w:r>
              <w:t>No Data</w:t>
            </w:r>
          </w:p>
          <w:p w14:paraId="27A5D49C" w14:textId="57DDCE87" w:rsidR="00EF37BF" w:rsidRPr="009C0A33" w:rsidRDefault="00EF37BF" w:rsidP="000A7C6B"/>
          <w:p w14:paraId="2E96E685" w14:textId="77777777" w:rsidR="000F2729" w:rsidRDefault="000F2729" w:rsidP="000A7C6B"/>
          <w:p w14:paraId="6E163735" w14:textId="7348F658" w:rsidR="00E12C21" w:rsidRDefault="00E12C21" w:rsidP="000A7C6B"/>
          <w:p w14:paraId="7BF4AAFA" w14:textId="623B4751" w:rsidR="00132707" w:rsidRDefault="00132707" w:rsidP="000A7C6B"/>
        </w:tc>
      </w:tr>
    </w:tbl>
    <w:p w14:paraId="40FF5716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50F25E47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EBCC82D" w14:textId="064423A7" w:rsidR="00104BD8" w:rsidRDefault="00063620" w:rsidP="000A7C6B">
            <w:pPr>
              <w:pStyle w:val="Heading1"/>
              <w:outlineLvl w:val="0"/>
            </w:pPr>
            <w:bookmarkStart w:id="14" w:name="_Toc75475345"/>
            <w:r>
              <w:t>Contact Information</w:t>
            </w:r>
            <w:bookmarkEnd w:id="14"/>
          </w:p>
          <w:p w14:paraId="4B583060" w14:textId="6A098F78" w:rsidR="00104BD8" w:rsidRDefault="00063620" w:rsidP="000A7C6B">
            <w:r>
              <w:t>No Data</w:t>
            </w:r>
          </w:p>
          <w:p w14:paraId="03EE2316" w14:textId="0883B6FD" w:rsidR="00104BD8" w:rsidRDefault="00104BD8" w:rsidP="000A7C6B">
            <w:pPr>
              <w:rPr>
                <w:rStyle w:val="A3"/>
              </w:rPr>
            </w:pPr>
          </w:p>
          <w:p w14:paraId="61C4AB74" w14:textId="77777777" w:rsidR="00104BD8" w:rsidRDefault="00104BD8" w:rsidP="000A7C6B"/>
        </w:tc>
      </w:tr>
    </w:tbl>
    <w:p w14:paraId="7D179B29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35961456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DA87E24" w14:textId="37F9069A" w:rsidR="00A61A59" w:rsidRDefault="00063620" w:rsidP="000A7C6B">
            <w:pPr>
              <w:pStyle w:val="Heading1"/>
              <w:outlineLvl w:val="0"/>
            </w:pPr>
            <w:bookmarkStart w:id="15" w:name="_Toc75475346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39FE6D2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FBE381" w14:textId="107115AE" w:rsidR="00A9531D" w:rsidRDefault="0006362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5376B9" w14:textId="4B5B8C0E" w:rsidR="00A9531D" w:rsidRDefault="0006362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063620" w14:paraId="169D3C5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75749D" w14:textId="292134BE" w:rsidR="00063620" w:rsidRDefault="00063620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07A6F7" w14:textId="79F13403" w:rsidR="00063620" w:rsidRDefault="0006362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063620" w14:paraId="0DFE1D2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930E36" w14:textId="68B16DF5" w:rsidR="00063620" w:rsidRDefault="00063620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950C1A" w14:textId="79D43574" w:rsidR="00063620" w:rsidRDefault="0006362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620" w14:paraId="178824A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423C1F" w14:textId="5CF3CDA6" w:rsidR="00063620" w:rsidRDefault="00063620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093020" w14:textId="10253A1E" w:rsidR="00063620" w:rsidRDefault="0006362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620" w14:paraId="73377C3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144654" w14:textId="32A4EF85" w:rsidR="00063620" w:rsidRDefault="00063620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DAF00A" w14:textId="7C859B4D" w:rsidR="00063620" w:rsidRDefault="0006362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063620" w14:paraId="70FA7EE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9123C9" w14:textId="54E40F55" w:rsidR="00063620" w:rsidRDefault="00063620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16C117" w14:textId="4C2D036C" w:rsidR="00063620" w:rsidRDefault="0006362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9.67811 mm</w:t>
                  </w:r>
                </w:p>
              </w:tc>
            </w:tr>
            <w:tr w:rsidR="00063620" w14:paraId="75F98A1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43DB3D" w14:textId="0133BE72" w:rsidR="00063620" w:rsidRDefault="00063620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3E7ACB" w14:textId="391DDB7A" w:rsidR="00063620" w:rsidRDefault="0006362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0.483905 mm</w:t>
                  </w:r>
                </w:p>
              </w:tc>
            </w:tr>
            <w:tr w:rsidR="00063620" w14:paraId="2093C56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1CD455" w14:textId="60084DEA" w:rsidR="00063620" w:rsidRDefault="00063620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0A921A" w14:textId="39A1F9E0" w:rsidR="00063620" w:rsidRDefault="0006362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70AE31C1" w14:textId="77777777" w:rsidR="00690657" w:rsidRDefault="00690657" w:rsidP="00690657"/>
          <w:p w14:paraId="65B7A8FB" w14:textId="1D90DEB3" w:rsidR="00A9531D" w:rsidRPr="00690657" w:rsidRDefault="00063620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04983FE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DA865D" w14:textId="7BEC431B" w:rsidR="007107BE" w:rsidRDefault="0006362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618E2D" w14:textId="2C82F87E" w:rsidR="007107BE" w:rsidRDefault="0006362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10040</w:t>
                  </w:r>
                </w:p>
              </w:tc>
            </w:tr>
            <w:tr w:rsidR="00063620" w14:paraId="2EBFC74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A10D00" w14:textId="0E4D51D4" w:rsidR="00063620" w:rsidRDefault="0006362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7CBF32" w14:textId="4748F3BA" w:rsidR="00063620" w:rsidRDefault="0006362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5007</w:t>
                  </w:r>
                </w:p>
              </w:tc>
            </w:tr>
            <w:tr w:rsidR="00063620" w14:paraId="19EA9AE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61AD97" w14:textId="58446EE5" w:rsidR="00063620" w:rsidRDefault="0006362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4D34AC" w14:textId="545F3A21" w:rsidR="00063620" w:rsidRDefault="0006362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42.32</w:t>
                  </w:r>
                </w:p>
              </w:tc>
            </w:tr>
            <w:tr w:rsidR="00063620" w14:paraId="0EF3D6F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4C14AF" w14:textId="3B899FA9" w:rsidR="00063620" w:rsidRDefault="0006362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C252EB" w14:textId="29BEF482" w:rsidR="00063620" w:rsidRDefault="0006362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46.2</w:t>
                  </w:r>
                </w:p>
              </w:tc>
            </w:tr>
            <w:tr w:rsidR="00063620" w14:paraId="5F19523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08A854" w14:textId="697406E8" w:rsidR="00063620" w:rsidRDefault="00063620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2E87B7" w14:textId="2339E6F2" w:rsidR="00063620" w:rsidRDefault="0006362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2.16</w:t>
                  </w:r>
                </w:p>
              </w:tc>
            </w:tr>
            <w:tr w:rsidR="00063620" w14:paraId="351EAC4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0B98DE" w14:textId="74C2EE82" w:rsidR="00063620" w:rsidRDefault="00063620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F47AFA" w14:textId="7544FA91" w:rsidR="00063620" w:rsidRDefault="0006362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063620" w14:paraId="0F2FB3E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756553" w14:textId="3414F950" w:rsidR="00063620" w:rsidRDefault="00063620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BCE87B" w14:textId="23AD307B" w:rsidR="00063620" w:rsidRDefault="0006362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00:01:16</w:t>
                  </w:r>
                </w:p>
              </w:tc>
            </w:tr>
            <w:tr w:rsidR="00063620" w14:paraId="6457361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2684E7" w14:textId="00C36947" w:rsidR="00063620" w:rsidRDefault="0006362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C54E3D" w14:textId="77777777" w:rsidR="00063620" w:rsidRDefault="0006362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14:paraId="5A23DEC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5FD71A96" w14:textId="03337C1D" w:rsidR="00D803B1" w:rsidRDefault="00063620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92D268B" wp14:editId="10914B4C">
                        <wp:extent cx="6711315" cy="3399790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399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3A254A4" w14:textId="160F5A04" w:rsidR="00A61A59" w:rsidRPr="00F077CB" w:rsidRDefault="00A61A59" w:rsidP="000A7C6B"/>
        </w:tc>
      </w:tr>
    </w:tbl>
    <w:p w14:paraId="5996EB5A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780D01FB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DCFB9CF" w14:textId="352329C4" w:rsidR="002C53F9" w:rsidRDefault="00063620" w:rsidP="000A7C6B">
            <w:pPr>
              <w:pStyle w:val="Heading1"/>
              <w:outlineLvl w:val="0"/>
            </w:pPr>
            <w:bookmarkStart w:id="16" w:name="_Toc75475347"/>
            <w:r>
              <w:t>Sensor Details</w:t>
            </w:r>
            <w:bookmarkEnd w:id="16"/>
          </w:p>
          <w:p w14:paraId="06153E8B" w14:textId="3C24AAFC" w:rsidR="002C53F9" w:rsidRPr="00F077CB" w:rsidRDefault="00063620" w:rsidP="000A7C6B">
            <w:r>
              <w:t>No Data</w:t>
            </w:r>
          </w:p>
        </w:tc>
      </w:tr>
    </w:tbl>
    <w:p w14:paraId="2611EFD3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77EFD7D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92A2C06" w14:textId="1C9FF29A" w:rsidR="005F5B79" w:rsidRDefault="00063620" w:rsidP="000A7C6B">
            <w:pPr>
              <w:pStyle w:val="Heading1"/>
              <w:outlineLvl w:val="0"/>
            </w:pPr>
            <w:bookmarkStart w:id="17" w:name="_Toc75475348"/>
            <w:r>
              <w:t>Resultant Forces</w:t>
            </w:r>
            <w:bookmarkEnd w:id="17"/>
          </w:p>
          <w:p w14:paraId="01E7A8C4" w14:textId="64F0A1E1" w:rsidR="005F5B79" w:rsidRPr="000B04D4" w:rsidRDefault="00063620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C9DD1EF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421EBA" w14:textId="6B5C3591" w:rsidR="005F5B79" w:rsidRDefault="00063620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6A18FE8" w14:textId="691533EB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F1A6297" w14:textId="7545F145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245143F" w14:textId="7FDE91BC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F26831C" w14:textId="1C27C980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380BB4A" w14:textId="28D6E42C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E296C0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8BA5AC" w14:textId="4B7FD943" w:rsidR="005F5B79" w:rsidRPr="004D2956" w:rsidRDefault="0006362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15FAE65" w14:textId="6D759B35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B23CB8" w14:textId="1745C913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-0.00138699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D04B91" w14:textId="1889DF7F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0.00174636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EFC2BB" w14:textId="3D69F55D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9.79951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0E5D98" w14:textId="56FC356A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9.79951</w:t>
                  </w:r>
                </w:p>
              </w:tc>
            </w:tr>
          </w:tbl>
          <w:p w14:paraId="66214FC2" w14:textId="42A4907D" w:rsidR="005F5B79" w:rsidRPr="000B04D4" w:rsidRDefault="00063620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485C6C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6FDA6CF" w14:textId="64A8F726" w:rsidR="005F5B79" w:rsidRDefault="00063620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BF52B2A" w14:textId="5445168E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85CD8A" w14:textId="41BE131C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32AF489" w14:textId="6CB3CEE6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F3F799" w14:textId="7135CB5F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76E7B87" w14:textId="35C289F2" w:rsidR="005F5B79" w:rsidRDefault="0006362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B2597D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28A1BB" w14:textId="411E50D6" w:rsidR="005F5B79" w:rsidRPr="004D2956" w:rsidRDefault="0006362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0D15521" w14:textId="797F2065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BBB6CB" w14:textId="33EFF33D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60617D" w14:textId="49154344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88C6CA" w14:textId="37C7DDE5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3EE6B5" w14:textId="0332D75E" w:rsidR="005F5B79" w:rsidRPr="004D2956" w:rsidRDefault="0006362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C3F67D4" w14:textId="77777777" w:rsidR="005F5B79" w:rsidRDefault="005F5B79" w:rsidP="000A7C6B"/>
        </w:tc>
      </w:tr>
      <w:tr w:rsidR="005F5B79" w14:paraId="77167883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DCF9D93" w14:textId="63613407" w:rsidR="00C6072D" w:rsidRPr="000B04D4" w:rsidRDefault="00063620" w:rsidP="00C6072D">
            <w:pPr>
              <w:pStyle w:val="Heading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7A2479E1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0DCB8DC" w14:textId="1AADAD7A" w:rsidR="00C6072D" w:rsidRDefault="00063620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EACD36B" w14:textId="7C29F034" w:rsidR="00C6072D" w:rsidRDefault="0006362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737A7AF" w14:textId="50ACC545" w:rsidR="00C6072D" w:rsidRDefault="0006362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D28A910" w14:textId="6BDCF486" w:rsidR="00C6072D" w:rsidRDefault="0006362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BEA7F0A" w14:textId="3A645D91" w:rsidR="00C6072D" w:rsidRDefault="0006362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E186D43" w14:textId="7CF9335A" w:rsidR="00C6072D" w:rsidRDefault="00063620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EF0DB45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464A512" w14:textId="13E4E057" w:rsidR="00C6072D" w:rsidRPr="004D2956" w:rsidRDefault="0006362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1D98F5" w14:textId="6FF102CF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819451" w14:textId="0F18DB9C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-0.0267031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23D2CC" w14:textId="169DBAAF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-0.00660472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5AC131" w14:textId="376656C6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-0.101111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B2298D" w14:textId="7F33FD00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0.104786</w:t>
                  </w:r>
                </w:p>
              </w:tc>
            </w:tr>
          </w:tbl>
          <w:p w14:paraId="69189FC2" w14:textId="61DB3C76" w:rsidR="00C6072D" w:rsidRPr="000B04D4" w:rsidRDefault="00063620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6EEE9B4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0B5D06E" w14:textId="76E25B9D" w:rsidR="00C6072D" w:rsidRDefault="00063620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A0A0EF0" w14:textId="69415768" w:rsidR="00C6072D" w:rsidRDefault="0006362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EEBD425" w14:textId="4900EBE1" w:rsidR="00C6072D" w:rsidRDefault="0006362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83669CD" w14:textId="55B7ABB6" w:rsidR="00C6072D" w:rsidRDefault="0006362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A85DFEC" w14:textId="54AD0051" w:rsidR="00C6072D" w:rsidRDefault="0006362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CEC43B7" w14:textId="36392F08" w:rsidR="00C6072D" w:rsidRDefault="0006362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56CC956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C887F4" w14:textId="64E1951D" w:rsidR="00C6072D" w:rsidRPr="004D2956" w:rsidRDefault="0006362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2147148" w14:textId="0AC31FC1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54AC89A" w14:textId="436601F6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0FE6FB8" w14:textId="02433D89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10D363" w14:textId="0BF2018A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8A6C62" w14:textId="4ACE297C" w:rsidR="00C6072D" w:rsidRPr="004D2956" w:rsidRDefault="0006362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0AE7BBA6" w14:textId="202ECCB1" w:rsidR="005F5B79" w:rsidRDefault="005F5B79" w:rsidP="000A7C6B"/>
        </w:tc>
      </w:tr>
      <w:bookmarkEnd w:id="18"/>
      <w:bookmarkEnd w:id="19"/>
      <w:bookmarkEnd w:id="20"/>
    </w:tbl>
    <w:p w14:paraId="341A360C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1FA0951F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786B451" w14:textId="7DCBCFF9" w:rsidR="0050542D" w:rsidRPr="00063620" w:rsidRDefault="00063620" w:rsidP="00063620">
            <w:pPr>
              <w:pStyle w:val="Heading1"/>
            </w:pPr>
            <w:bookmarkStart w:id="21" w:name="_Toc75475349"/>
            <w:r>
              <w:t>Beams</w:t>
            </w:r>
            <w:bookmarkEnd w:id="21"/>
          </w:p>
          <w:p w14:paraId="4D28570E" w14:textId="074D8F5B" w:rsidR="00EC2432" w:rsidRDefault="00063620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6E85825A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CF9A755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2E6AA76" w14:textId="0DCC08FA" w:rsidR="00EC2432" w:rsidRDefault="00063620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75475350"/>
            <w:r>
              <w:lastRenderedPageBreak/>
              <w:t>Study Results</w:t>
            </w:r>
            <w:bookmarkEnd w:id="25"/>
          </w:p>
          <w:p w14:paraId="78658EF9" w14:textId="46A98F5B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2926"/>
              <w:gridCol w:w="2635"/>
              <w:gridCol w:w="2613"/>
            </w:tblGrid>
            <w:tr w:rsidR="00063620" w14:paraId="3130D681" w14:textId="77777777" w:rsidTr="00E96C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C8A808" w14:textId="052ABF9A" w:rsidR="00063620" w:rsidRDefault="00063620" w:rsidP="0006362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BE31EC9" w14:textId="64842B0D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320E3BB" w14:textId="3AA7B2F0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FCD472F" w14:textId="618913E2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63620" w14:paraId="56A4F031" w14:textId="77777777" w:rsidTr="00E96C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9A1D33A" w14:textId="5F986E1C" w:rsidR="00063620" w:rsidRPr="004D2956" w:rsidRDefault="00063620" w:rsidP="0006362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313309" w14:textId="2260D976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1E31052" w14:textId="77777777" w:rsidR="00063620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0.000N/mm^2 (MPa)</w:t>
                  </w:r>
                </w:p>
                <w:p w14:paraId="4A7FA760" w14:textId="4EF5CCE4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2105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7E5CCEA" w14:textId="77777777" w:rsidR="00063620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0.826N/mm^2 (MPa)</w:t>
                  </w:r>
                </w:p>
                <w:p w14:paraId="1E44F62D" w14:textId="05F30A5F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9528</w:t>
                  </w:r>
                </w:p>
              </w:tc>
            </w:tr>
            <w:tr w:rsidR="00063620" w14:paraId="09727A52" w14:textId="77777777" w:rsidTr="00E96C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9F6B75" w14:textId="3D239F5E" w:rsidR="00063620" w:rsidRDefault="00063620" w:rsidP="0006362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AA5BF34" wp14:editId="4B5D7398">
                        <wp:extent cx="6858000" cy="3474085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EA314F" w14:textId="36470EFA" w:rsidR="00063620" w:rsidRPr="004D2956" w:rsidRDefault="00063620" w:rsidP="0006362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upper part-Palm simulation-Stress-Stress1</w:t>
                  </w:r>
                </w:p>
              </w:tc>
            </w:tr>
          </w:tbl>
          <w:p w14:paraId="71ED68DA" w14:textId="07CB4E5F" w:rsidR="00063620" w:rsidRDefault="0006362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47"/>
              <w:gridCol w:w="3291"/>
              <w:gridCol w:w="2261"/>
              <w:gridCol w:w="2239"/>
            </w:tblGrid>
            <w:tr w:rsidR="00063620" w14:paraId="0612389F" w14:textId="77777777" w:rsidTr="00E96C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2A48C9" w14:textId="7A3F099F" w:rsidR="00063620" w:rsidRDefault="00063620" w:rsidP="0006362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372415" w14:textId="2BDF23DB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8700409" w14:textId="0A11036B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C578EE8" w14:textId="6AAEBE64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63620" w14:paraId="1E86A818" w14:textId="77777777" w:rsidTr="00E96C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12D32E" w14:textId="21DC9C36" w:rsidR="00063620" w:rsidRPr="004D2956" w:rsidRDefault="00063620" w:rsidP="0006362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13C2DA7" w14:textId="6455E088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E0F575" w14:textId="77777777" w:rsidR="00063620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0.000mm</w:t>
                  </w:r>
                </w:p>
                <w:p w14:paraId="5CB0445F" w14:textId="0A355290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96BEE6" w14:textId="77777777" w:rsidR="00063620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0.020mm</w:t>
                  </w:r>
                </w:p>
                <w:p w14:paraId="713BCF25" w14:textId="7B265EE2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884</w:t>
                  </w:r>
                </w:p>
              </w:tc>
            </w:tr>
            <w:tr w:rsidR="00063620" w14:paraId="0D916393" w14:textId="77777777" w:rsidTr="00E96C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EB58B1" w14:textId="4047EC97" w:rsidR="00063620" w:rsidRDefault="00063620" w:rsidP="0006362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24C3FD6" wp14:editId="0B7995D1">
                        <wp:extent cx="6858000" cy="3474085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B64C14" w14:textId="75CD3260" w:rsidR="00063620" w:rsidRPr="004D2956" w:rsidRDefault="00063620" w:rsidP="0006362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upper part-Palm simulation-Displacement-Displacement1</w:t>
                  </w:r>
                </w:p>
              </w:tc>
            </w:tr>
          </w:tbl>
          <w:p w14:paraId="1D8A36EE" w14:textId="1DA5BCBF" w:rsidR="00063620" w:rsidRDefault="0006362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063620" w14:paraId="497D57AD" w14:textId="77777777" w:rsidTr="00E96C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EBCAA4" w14:textId="4F8A00B3" w:rsidR="00063620" w:rsidRDefault="00063620" w:rsidP="0006362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4C9AE86" w14:textId="33FA957B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392652" w14:textId="1521C907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37FD0E3" w14:textId="79C89EDD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63620" w14:paraId="61DD6D8B" w14:textId="77777777" w:rsidTr="00E96C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995F10" w14:textId="7061C273" w:rsidR="00063620" w:rsidRPr="004D2956" w:rsidRDefault="00063620" w:rsidP="0006362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EE0D322" w14:textId="1492C1E8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1EB3B5" w14:textId="77777777" w:rsidR="00063620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</w:t>
                  </w:r>
                </w:p>
                <w:p w14:paraId="7210B5E3" w14:textId="6DE0EDC9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172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813B8C" w14:textId="77777777" w:rsidR="00063620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</w:t>
                  </w:r>
                </w:p>
                <w:p w14:paraId="061EACF2" w14:textId="69D63310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3401</w:t>
                  </w:r>
                </w:p>
              </w:tc>
            </w:tr>
            <w:tr w:rsidR="00063620" w14:paraId="0BD22CBE" w14:textId="77777777" w:rsidTr="00E96C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C05F17" w14:textId="5F0CD584" w:rsidR="00063620" w:rsidRDefault="00063620" w:rsidP="0006362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A68032C" wp14:editId="6CA36F03">
                        <wp:extent cx="6858000" cy="3474085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0CB6EC" w14:textId="2F8F4AC2" w:rsidR="00063620" w:rsidRPr="004D2956" w:rsidRDefault="00063620" w:rsidP="0006362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upper part-Palm simulation-Strain-Strain1</w:t>
                  </w:r>
                </w:p>
              </w:tc>
            </w:tr>
          </w:tbl>
          <w:p w14:paraId="7A46A3A8" w14:textId="190B208F" w:rsidR="00063620" w:rsidRDefault="0006362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58"/>
              <w:gridCol w:w="3285"/>
              <w:gridCol w:w="2235"/>
              <w:gridCol w:w="2560"/>
            </w:tblGrid>
            <w:tr w:rsidR="00063620" w14:paraId="1644165B" w14:textId="77777777" w:rsidTr="00E96C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22B216" w14:textId="0576D988" w:rsidR="00063620" w:rsidRDefault="00063620" w:rsidP="00063620">
                  <w:r>
                    <w:lastRenderedPageBreak/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B16BF6C" w14:textId="4C1E1263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BA6C60" w14:textId="787B9E94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4DC6610" w14:textId="6C5F99CE" w:rsidR="00063620" w:rsidRDefault="00063620" w:rsidP="000636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63620" w14:paraId="1B539BBC" w14:textId="77777777" w:rsidTr="00E96C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D1A70C8" w14:textId="4B763F7C" w:rsidR="00063620" w:rsidRPr="004D2956" w:rsidRDefault="00063620" w:rsidP="0006362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658CB0" w14:textId="2ECC51AE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0910EA" w14:textId="77777777" w:rsidR="00063620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59.351</w:t>
                  </w:r>
                </w:p>
                <w:p w14:paraId="74D30238" w14:textId="6ADAA065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9528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0FB221" w14:textId="77777777" w:rsidR="00063620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120,710.539</w:t>
                  </w:r>
                </w:p>
                <w:p w14:paraId="5E0906B8" w14:textId="4831997E" w:rsidR="00063620" w:rsidRPr="004D2956" w:rsidRDefault="00063620" w:rsidP="00063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2105</w:t>
                  </w:r>
                </w:p>
              </w:tc>
            </w:tr>
            <w:tr w:rsidR="00063620" w14:paraId="10115BEF" w14:textId="77777777" w:rsidTr="00E96CE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8A3B6F" w14:textId="0119B327" w:rsidR="00063620" w:rsidRDefault="00063620" w:rsidP="0006362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1FA909F" wp14:editId="754D578F">
                        <wp:extent cx="6858000" cy="3474085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16FDBE" w14:textId="2CFFC462" w:rsidR="00063620" w:rsidRPr="004D2956" w:rsidRDefault="00063620" w:rsidP="0006362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upper part-Palm simulation-Factor of Safety-Factor of Safety1</w:t>
                  </w:r>
                </w:p>
              </w:tc>
            </w:tr>
          </w:tbl>
          <w:p w14:paraId="5AECD5E1" w14:textId="77777777" w:rsidR="00063620" w:rsidRPr="000B04D4" w:rsidRDefault="00063620" w:rsidP="000A7C6B"/>
          <w:bookmarkEnd w:id="22"/>
          <w:bookmarkEnd w:id="23"/>
          <w:bookmarkEnd w:id="24"/>
          <w:p w14:paraId="55851168" w14:textId="1D3466F5" w:rsidR="00EC2432" w:rsidRDefault="00EC2432" w:rsidP="000A7C6B"/>
        </w:tc>
      </w:tr>
    </w:tbl>
    <w:p w14:paraId="40955EF1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4E6CB21A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947B160" w14:textId="5A010447" w:rsidR="000B1701" w:rsidRDefault="00063620" w:rsidP="00063620">
            <w:pPr>
              <w:pStyle w:val="Heading1"/>
            </w:pPr>
            <w:bookmarkStart w:id="26" w:name="_Toc75475351"/>
            <w:r>
              <w:t>Conclusion</w:t>
            </w:r>
            <w:bookmarkEnd w:id="26"/>
          </w:p>
        </w:tc>
      </w:tr>
    </w:tbl>
    <w:p w14:paraId="744E1280" w14:textId="5A45B41F" w:rsidR="00AC3438" w:rsidRPr="00AC3438" w:rsidRDefault="00AC3438" w:rsidP="00FE0924"/>
    <w:sectPr w:rsidR="00AC3438" w:rsidRPr="00AC3438" w:rsidSect="00063620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DD89" w14:textId="77777777" w:rsidR="00063620" w:rsidRDefault="00063620" w:rsidP="00F25CD7">
      <w:pPr>
        <w:spacing w:after="0" w:line="240" w:lineRule="auto"/>
      </w:pPr>
      <w:r>
        <w:separator/>
      </w:r>
    </w:p>
  </w:endnote>
  <w:endnote w:type="continuationSeparator" w:id="0">
    <w:p w14:paraId="744FD15F" w14:textId="77777777" w:rsidR="00063620" w:rsidRDefault="0006362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6C1EA7E1" w14:textId="77777777" w:rsidTr="003E1AE9">
      <w:tc>
        <w:tcPr>
          <w:tcW w:w="867" w:type="pct"/>
        </w:tcPr>
        <w:p w14:paraId="41FE4866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0C931EE" wp14:editId="118D1EA7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32C55E8" w14:textId="78CD4CA5" w:rsidR="00DC4D2F" w:rsidRDefault="0006362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66E891DA" w14:textId="301FB638" w:rsidR="00DC4D2F" w:rsidRDefault="0006362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upper part</w:t>
          </w:r>
        </w:p>
      </w:tc>
      <w:tc>
        <w:tcPr>
          <w:tcW w:w="0" w:type="auto"/>
          <w:vAlign w:val="bottom"/>
        </w:tcPr>
        <w:p w14:paraId="0330399B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F1B41E6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4C7D7AEE" w14:textId="77777777" w:rsidTr="00BF0BC4">
      <w:tc>
        <w:tcPr>
          <w:tcW w:w="1908" w:type="dxa"/>
        </w:tcPr>
        <w:p w14:paraId="0FBBD13C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DDDA011" wp14:editId="6A529D3E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356B2F4" w14:textId="71A30119" w:rsidR="00DC4D2F" w:rsidRDefault="0006362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01C1169" w14:textId="37EA6030" w:rsidR="00DC4D2F" w:rsidRDefault="0006362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upper part</w:t>
          </w:r>
        </w:p>
      </w:tc>
      <w:tc>
        <w:tcPr>
          <w:tcW w:w="360" w:type="dxa"/>
          <w:vAlign w:val="bottom"/>
        </w:tcPr>
        <w:p w14:paraId="6FD4A9A8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4E1E1B1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ABA9" w14:textId="77777777" w:rsidR="00063620" w:rsidRDefault="00063620" w:rsidP="00F25CD7">
      <w:pPr>
        <w:spacing w:after="0" w:line="240" w:lineRule="auto"/>
      </w:pPr>
      <w:r>
        <w:separator/>
      </w:r>
    </w:p>
  </w:footnote>
  <w:footnote w:type="continuationSeparator" w:id="0">
    <w:p w14:paraId="669D5D2C" w14:textId="77777777" w:rsidR="00063620" w:rsidRDefault="0006362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2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3620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D3FD"/>
  <w15:docId w15:val="{404F9F09-E2C0-4A18-B147-0F934567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6</TotalTime>
  <Pages>10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suhai</dc:creator>
  <cp:lastModifiedBy>suhaibakhtar01.aps@gmail.com</cp:lastModifiedBy>
  <cp:revision>1</cp:revision>
  <dcterms:created xsi:type="dcterms:W3CDTF">2021-06-24T19:24:00Z</dcterms:created>
  <dcterms:modified xsi:type="dcterms:W3CDTF">2021-06-24T19:32:00Z</dcterms:modified>
</cp:coreProperties>
</file>